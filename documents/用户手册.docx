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C43" w:rsidRDefault="005A7C43" w:rsidP="00D27C87">
      <w:pPr>
        <w:jc w:val="center"/>
        <w:rPr>
          <w:rFonts w:ascii="宋体" w:cs="Tahoma"/>
          <w:sz w:val="48"/>
          <w:szCs w:val="48"/>
        </w:rPr>
      </w:pPr>
    </w:p>
    <w:p w:rsidR="005A7C43" w:rsidRDefault="005A7C43" w:rsidP="00D27C87">
      <w:pPr>
        <w:jc w:val="center"/>
        <w:rPr>
          <w:rFonts w:ascii="宋体" w:cs="Tahoma"/>
          <w:sz w:val="48"/>
          <w:szCs w:val="48"/>
        </w:rPr>
      </w:pPr>
    </w:p>
    <w:p w:rsidR="005A7C43" w:rsidRDefault="005A7C43" w:rsidP="00D27C87">
      <w:pPr>
        <w:jc w:val="center"/>
        <w:rPr>
          <w:rFonts w:ascii="宋体" w:cs="Tahoma"/>
          <w:sz w:val="48"/>
          <w:szCs w:val="48"/>
        </w:rPr>
      </w:pPr>
    </w:p>
    <w:p w:rsidR="005A7C43" w:rsidRPr="00AB20A9" w:rsidRDefault="005A7C43" w:rsidP="00D27C87">
      <w:pPr>
        <w:jc w:val="center"/>
        <w:rPr>
          <w:rFonts w:ascii="宋体" w:cs="Tahoma"/>
          <w:sz w:val="48"/>
          <w:szCs w:val="48"/>
        </w:rPr>
      </w:pPr>
      <w:r w:rsidRPr="00AB20A9">
        <w:rPr>
          <w:rFonts w:ascii="宋体" w:hAnsi="宋体" w:cs="Tahoma" w:hint="eastAsia"/>
          <w:sz w:val="48"/>
          <w:szCs w:val="48"/>
        </w:rPr>
        <w:t>科研开源软件创意大赛</w:t>
      </w:r>
    </w:p>
    <w:p w:rsidR="005A7C43" w:rsidRDefault="005A7C43" w:rsidP="00D27C87">
      <w:pPr>
        <w:jc w:val="center"/>
        <w:rPr>
          <w:rFonts w:ascii="宋体" w:cs="Tahoma"/>
          <w:sz w:val="48"/>
          <w:szCs w:val="48"/>
        </w:rPr>
      </w:pPr>
    </w:p>
    <w:p w:rsidR="005A7C43" w:rsidRDefault="005A7C43" w:rsidP="00D27C87">
      <w:pPr>
        <w:jc w:val="center"/>
        <w:rPr>
          <w:rFonts w:ascii="宋体" w:cs="Tahoma"/>
          <w:sz w:val="48"/>
          <w:szCs w:val="48"/>
        </w:rPr>
      </w:pPr>
    </w:p>
    <w:p w:rsidR="005A7C43" w:rsidRDefault="005A7C43" w:rsidP="00D27C87">
      <w:pPr>
        <w:jc w:val="center"/>
        <w:rPr>
          <w:rFonts w:ascii="宋体" w:cs="Tahoma"/>
          <w:sz w:val="48"/>
          <w:szCs w:val="48"/>
        </w:rPr>
      </w:pPr>
    </w:p>
    <w:p w:rsidR="005A7C43" w:rsidRDefault="005A7C43" w:rsidP="00D27C87">
      <w:pPr>
        <w:jc w:val="center"/>
        <w:rPr>
          <w:rFonts w:ascii="宋体" w:cs="Tahoma"/>
          <w:sz w:val="48"/>
          <w:szCs w:val="48"/>
        </w:rPr>
      </w:pPr>
    </w:p>
    <w:p w:rsidR="005A7C43" w:rsidRDefault="005A7C43" w:rsidP="00D27C87">
      <w:pPr>
        <w:jc w:val="center"/>
        <w:rPr>
          <w:rFonts w:ascii="宋体" w:cs="Tahoma"/>
          <w:sz w:val="48"/>
          <w:szCs w:val="48"/>
        </w:rPr>
      </w:pPr>
    </w:p>
    <w:p w:rsidR="005A7C43" w:rsidRPr="00AB20A9" w:rsidRDefault="005A7C43" w:rsidP="00AA5F27">
      <w:pPr>
        <w:spacing w:beforeLines="50" w:afterLines="50"/>
        <w:jc w:val="center"/>
        <w:rPr>
          <w:rFonts w:ascii="宋体" w:cs="Tahoma"/>
          <w:sz w:val="48"/>
          <w:szCs w:val="48"/>
        </w:rPr>
      </w:pPr>
      <w:r>
        <w:rPr>
          <w:rFonts w:ascii="宋体" w:hAnsi="宋体" w:cs="Tahoma" w:hint="eastAsia"/>
          <w:sz w:val="48"/>
          <w:szCs w:val="48"/>
        </w:rPr>
        <w:t>算法精灵</w:t>
      </w:r>
      <w:r w:rsidRPr="00AB20A9">
        <w:rPr>
          <w:rFonts w:ascii="宋体" w:hAnsi="宋体" w:cs="Tahoma" w:hint="eastAsia"/>
          <w:sz w:val="48"/>
          <w:szCs w:val="48"/>
        </w:rPr>
        <w:t>用户手册</w:t>
      </w:r>
    </w:p>
    <w:p w:rsidR="005A7C43" w:rsidRDefault="005A7C43" w:rsidP="00D27C87">
      <w:pPr>
        <w:jc w:val="center"/>
        <w:rPr>
          <w:rFonts w:ascii="宋体" w:cs="Tahoma"/>
          <w:sz w:val="48"/>
          <w:szCs w:val="48"/>
        </w:rPr>
      </w:pPr>
    </w:p>
    <w:p w:rsidR="005A7C43" w:rsidRDefault="005A7C43" w:rsidP="00D27C87">
      <w:pPr>
        <w:jc w:val="center"/>
        <w:rPr>
          <w:rFonts w:ascii="宋体" w:cs="Tahoma"/>
          <w:sz w:val="48"/>
          <w:szCs w:val="48"/>
        </w:rPr>
      </w:pPr>
    </w:p>
    <w:p w:rsidR="005A7C43" w:rsidRDefault="005A7C43" w:rsidP="00D27C87">
      <w:pPr>
        <w:jc w:val="center"/>
        <w:rPr>
          <w:rFonts w:ascii="宋体" w:cs="Tahoma"/>
          <w:sz w:val="48"/>
          <w:szCs w:val="48"/>
        </w:rPr>
      </w:pPr>
    </w:p>
    <w:p w:rsidR="005A7C43" w:rsidRDefault="005A7C43" w:rsidP="00D27C87">
      <w:pPr>
        <w:jc w:val="center"/>
      </w:pPr>
    </w:p>
    <w:p w:rsidR="005A7C43" w:rsidRDefault="005A7C43" w:rsidP="00D27C87">
      <w:pPr>
        <w:jc w:val="center"/>
      </w:pPr>
    </w:p>
    <w:p w:rsidR="005A7C43" w:rsidRDefault="005A7C43" w:rsidP="00D27C87">
      <w:pPr>
        <w:jc w:val="center"/>
      </w:pPr>
    </w:p>
    <w:p w:rsidR="005A7C43" w:rsidRDefault="005A7C43" w:rsidP="00D27C87">
      <w:pPr>
        <w:jc w:val="center"/>
      </w:pPr>
    </w:p>
    <w:p w:rsidR="005A7C43" w:rsidRDefault="005A7C43" w:rsidP="00D27C87">
      <w:pPr>
        <w:jc w:val="center"/>
      </w:pPr>
    </w:p>
    <w:p w:rsidR="005A7C43" w:rsidRDefault="005A7C43" w:rsidP="00D27C87">
      <w:pPr>
        <w:jc w:val="center"/>
      </w:pPr>
    </w:p>
    <w:p w:rsidR="005A7C43" w:rsidRDefault="005A7C43" w:rsidP="00D27C87">
      <w:pPr>
        <w:jc w:val="center"/>
      </w:pPr>
    </w:p>
    <w:p w:rsidR="005A7C43" w:rsidRDefault="005A7C43" w:rsidP="00D27C87">
      <w:pPr>
        <w:jc w:val="center"/>
      </w:pPr>
    </w:p>
    <w:p w:rsidR="005A7C43" w:rsidRDefault="005A7C43" w:rsidP="00D27C87">
      <w:pPr>
        <w:jc w:val="center"/>
      </w:pPr>
    </w:p>
    <w:p w:rsidR="005A7C43" w:rsidRDefault="005A7C43" w:rsidP="00D27C87">
      <w:pPr>
        <w:jc w:val="center"/>
      </w:pPr>
    </w:p>
    <w:p w:rsidR="005A7C43" w:rsidRDefault="005A7C43" w:rsidP="00AA5F27">
      <w:pPr>
        <w:spacing w:beforeLines="50" w:afterLines="50"/>
        <w:jc w:val="center"/>
        <w:rPr>
          <w:rFonts w:ascii="宋体"/>
          <w:bCs/>
          <w:sz w:val="32"/>
          <w:szCs w:val="32"/>
        </w:rPr>
      </w:pPr>
      <w:r>
        <w:rPr>
          <w:rFonts w:ascii="宋体" w:hAnsi="宋体" w:hint="eastAsia"/>
          <w:bCs/>
          <w:sz w:val="32"/>
          <w:szCs w:val="32"/>
        </w:rPr>
        <w:t>西安德新软件</w:t>
      </w:r>
    </w:p>
    <w:p w:rsidR="005A7C43" w:rsidRDefault="005A7C43" w:rsidP="00AA5F27">
      <w:pPr>
        <w:spacing w:beforeLines="50" w:afterLines="50"/>
        <w:jc w:val="center"/>
        <w:rPr>
          <w:rFonts w:ascii="宋体"/>
          <w:bCs/>
          <w:sz w:val="32"/>
          <w:szCs w:val="32"/>
        </w:rPr>
      </w:pPr>
      <w:r>
        <w:rPr>
          <w:rFonts w:ascii="宋体" w:hAnsi="宋体"/>
          <w:bCs/>
          <w:sz w:val="32"/>
          <w:szCs w:val="32"/>
        </w:rPr>
        <w:fldChar w:fldCharType="begin"/>
      </w:r>
      <w:r>
        <w:rPr>
          <w:rFonts w:ascii="宋体" w:hAnsi="宋体"/>
          <w:bCs/>
          <w:sz w:val="32"/>
          <w:szCs w:val="32"/>
        </w:rPr>
        <w:instrText xml:space="preserve"> TIME \@ "yyyy'</w:instrText>
      </w:r>
      <w:r>
        <w:rPr>
          <w:rFonts w:ascii="宋体" w:hAnsi="宋体" w:hint="eastAsia"/>
          <w:bCs/>
          <w:sz w:val="32"/>
          <w:szCs w:val="32"/>
        </w:rPr>
        <w:instrText>年</w:instrText>
      </w:r>
      <w:r>
        <w:rPr>
          <w:rFonts w:ascii="宋体" w:hAnsi="宋体"/>
          <w:bCs/>
          <w:sz w:val="32"/>
          <w:szCs w:val="32"/>
        </w:rPr>
        <w:instrText>'M'</w:instrText>
      </w:r>
      <w:r>
        <w:rPr>
          <w:rFonts w:ascii="宋体" w:hAnsi="宋体" w:hint="eastAsia"/>
          <w:bCs/>
          <w:sz w:val="32"/>
          <w:szCs w:val="32"/>
        </w:rPr>
        <w:instrText>月</w:instrText>
      </w:r>
      <w:r>
        <w:rPr>
          <w:rFonts w:ascii="宋体" w:hAnsi="宋体"/>
          <w:bCs/>
          <w:sz w:val="32"/>
          <w:szCs w:val="32"/>
        </w:rPr>
        <w:instrText>'d'</w:instrText>
      </w:r>
      <w:r>
        <w:rPr>
          <w:rFonts w:ascii="宋体" w:hAnsi="宋体" w:hint="eastAsia"/>
          <w:bCs/>
          <w:sz w:val="32"/>
          <w:szCs w:val="32"/>
        </w:rPr>
        <w:instrText>日</w:instrText>
      </w:r>
      <w:r>
        <w:rPr>
          <w:rFonts w:ascii="宋体" w:hAnsi="宋体"/>
          <w:bCs/>
          <w:sz w:val="32"/>
          <w:szCs w:val="32"/>
        </w:rPr>
        <w:instrText xml:space="preserve">'" </w:instrText>
      </w:r>
      <w:r>
        <w:rPr>
          <w:rFonts w:ascii="宋体" w:hAnsi="宋体"/>
          <w:bCs/>
          <w:sz w:val="32"/>
          <w:szCs w:val="32"/>
        </w:rPr>
        <w:fldChar w:fldCharType="separate"/>
      </w:r>
      <w:r>
        <w:rPr>
          <w:rFonts w:ascii="宋体" w:hAnsi="宋体"/>
          <w:bCs/>
          <w:noProof/>
          <w:sz w:val="32"/>
          <w:szCs w:val="32"/>
        </w:rPr>
        <w:t>2019</w:t>
      </w:r>
      <w:r>
        <w:rPr>
          <w:rFonts w:ascii="宋体" w:hAnsi="宋体" w:hint="eastAsia"/>
          <w:bCs/>
          <w:noProof/>
          <w:sz w:val="32"/>
          <w:szCs w:val="32"/>
        </w:rPr>
        <w:t>年</w:t>
      </w:r>
      <w:r>
        <w:rPr>
          <w:rFonts w:ascii="宋体" w:hAnsi="宋体"/>
          <w:bCs/>
          <w:noProof/>
          <w:sz w:val="32"/>
          <w:szCs w:val="32"/>
        </w:rPr>
        <w:t>7</w:t>
      </w:r>
      <w:r>
        <w:rPr>
          <w:rFonts w:ascii="宋体" w:hAnsi="宋体" w:hint="eastAsia"/>
          <w:bCs/>
          <w:noProof/>
          <w:sz w:val="32"/>
          <w:szCs w:val="32"/>
        </w:rPr>
        <w:t>月</w:t>
      </w:r>
      <w:r>
        <w:rPr>
          <w:rFonts w:ascii="宋体" w:hAnsi="宋体"/>
          <w:bCs/>
          <w:noProof/>
          <w:sz w:val="32"/>
          <w:szCs w:val="32"/>
        </w:rPr>
        <w:t>16</w:t>
      </w:r>
      <w:r>
        <w:rPr>
          <w:rFonts w:ascii="宋体" w:hAnsi="宋体" w:hint="eastAsia"/>
          <w:bCs/>
          <w:noProof/>
          <w:sz w:val="32"/>
          <w:szCs w:val="32"/>
        </w:rPr>
        <w:t>日</w:t>
      </w:r>
      <w:r>
        <w:rPr>
          <w:rFonts w:ascii="宋体" w:hAnsi="宋体"/>
          <w:bCs/>
          <w:sz w:val="32"/>
          <w:szCs w:val="32"/>
        </w:rPr>
        <w:fldChar w:fldCharType="end"/>
      </w:r>
    </w:p>
    <w:p w:rsidR="005A7C43" w:rsidRDefault="005A7C43" w:rsidP="00D27C87">
      <w:pPr>
        <w:widowControl/>
        <w:jc w:val="center"/>
        <w:rPr>
          <w:rFonts w:ascii="宋体"/>
          <w:color w:val="000000"/>
          <w:sz w:val="28"/>
        </w:rPr>
        <w:sectPr w:rsidR="005A7C43" w:rsidSect="000E7B70">
          <w:footerReference w:type="default" r:id="rId7"/>
          <w:pgSz w:w="12240" w:h="15840"/>
          <w:pgMar w:top="1440" w:right="1800" w:bottom="1440" w:left="1800" w:header="720" w:footer="720" w:gutter="0"/>
          <w:cols w:space="720"/>
          <w:noEndnote/>
        </w:sectPr>
      </w:pPr>
    </w:p>
    <w:p w:rsidR="005A7C43" w:rsidRPr="002445DE" w:rsidRDefault="005A7C43" w:rsidP="00D27C87">
      <w:pPr>
        <w:pStyle w:val="TOCHeading"/>
        <w:spacing w:after="480"/>
        <w:jc w:val="center"/>
        <w:rPr>
          <w:sz w:val="36"/>
        </w:rPr>
      </w:pPr>
      <w:r w:rsidRPr="002445DE">
        <w:rPr>
          <w:rFonts w:hint="eastAsia"/>
          <w:sz w:val="36"/>
          <w:lang w:val="zh-CN"/>
        </w:rPr>
        <w:t>目录</w:t>
      </w:r>
    </w:p>
    <w:p w:rsidR="005A7C43" w:rsidRDefault="005A7C43">
      <w:pPr>
        <w:pStyle w:val="TOC1"/>
        <w:tabs>
          <w:tab w:val="right" w:leader="dot" w:pos="8296"/>
        </w:tabs>
        <w:rPr>
          <w:noProof/>
        </w:rPr>
      </w:pPr>
      <w:r w:rsidRPr="002445DE">
        <w:rPr>
          <w:sz w:val="22"/>
        </w:rPr>
        <w:fldChar w:fldCharType="begin"/>
      </w:r>
      <w:r w:rsidRPr="002445DE">
        <w:rPr>
          <w:sz w:val="22"/>
        </w:rPr>
        <w:instrText xml:space="preserve"> TOC \o "1-3" \h \z \u </w:instrText>
      </w:r>
      <w:r w:rsidRPr="002445DE">
        <w:rPr>
          <w:sz w:val="22"/>
        </w:rPr>
        <w:fldChar w:fldCharType="separate"/>
      </w:r>
      <w:hyperlink w:anchor="_Toc14157081" w:history="1">
        <w:r w:rsidRPr="00C020D7">
          <w:rPr>
            <w:rStyle w:val="Hyperlink"/>
            <w:rFonts w:hint="eastAsia"/>
            <w:noProof/>
          </w:rPr>
          <w:t>一．安装部署手册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_Toc14157081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7C43" w:rsidRDefault="005A7C43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14157082" w:history="1">
        <w:r w:rsidRPr="00C020D7">
          <w:rPr>
            <w:rStyle w:val="Hyperlink"/>
            <w:noProof/>
            <w:kern w:val="44"/>
          </w:rPr>
          <w:t>1.1</w:t>
        </w:r>
        <w:r>
          <w:rPr>
            <w:noProof/>
          </w:rPr>
          <w:tab/>
        </w:r>
        <w:r w:rsidRPr="00C020D7">
          <w:rPr>
            <w:rStyle w:val="Hyperlink"/>
            <w:rFonts w:hint="eastAsia"/>
            <w:noProof/>
            <w:kern w:val="44"/>
          </w:rPr>
          <w:t>环境配置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_Toc14157082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7C43" w:rsidRDefault="005A7C43">
      <w:pPr>
        <w:pStyle w:val="TOC2"/>
        <w:tabs>
          <w:tab w:val="left" w:pos="1050"/>
          <w:tab w:val="right" w:leader="dot" w:pos="8296"/>
        </w:tabs>
        <w:rPr>
          <w:noProof/>
        </w:rPr>
      </w:pPr>
      <w:hyperlink w:anchor="_Toc14157083" w:history="1">
        <w:r w:rsidRPr="00C020D7">
          <w:rPr>
            <w:rStyle w:val="Hyperlink"/>
            <w:noProof/>
            <w:kern w:val="44"/>
          </w:rPr>
          <w:t>1.2</w:t>
        </w:r>
        <w:r>
          <w:rPr>
            <w:noProof/>
          </w:rPr>
          <w:tab/>
        </w:r>
        <w:r w:rsidRPr="00C020D7">
          <w:rPr>
            <w:rStyle w:val="Hyperlink"/>
            <w:rFonts w:hint="eastAsia"/>
            <w:noProof/>
            <w:kern w:val="44"/>
          </w:rPr>
          <w:t>安装包使用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_Toc14157083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7C43" w:rsidRDefault="005A7C43">
      <w:pPr>
        <w:pStyle w:val="TOC3"/>
        <w:tabs>
          <w:tab w:val="right" w:leader="dot" w:pos="8296"/>
        </w:tabs>
        <w:rPr>
          <w:noProof/>
        </w:rPr>
      </w:pPr>
      <w:hyperlink w:anchor="_Toc14157084" w:history="1">
        <w:r w:rsidRPr="00C020D7">
          <w:rPr>
            <w:rStyle w:val="Hyperlink"/>
            <w:noProof/>
          </w:rPr>
          <w:t xml:space="preserve">1.2.1 </w:t>
        </w:r>
        <w:r w:rsidRPr="00C020D7">
          <w:rPr>
            <w:rStyle w:val="Hyperlink"/>
            <w:rFonts w:hint="eastAsia"/>
            <w:noProof/>
          </w:rPr>
          <w:t>安装详解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_Toc14157084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A7C43" w:rsidRDefault="005A7C43">
      <w:pPr>
        <w:pStyle w:val="TOC1"/>
        <w:tabs>
          <w:tab w:val="right" w:leader="dot" w:pos="8296"/>
        </w:tabs>
        <w:rPr>
          <w:noProof/>
        </w:rPr>
      </w:pPr>
      <w:hyperlink w:anchor="_Toc14157085" w:history="1">
        <w:r w:rsidRPr="00C020D7">
          <w:rPr>
            <w:rStyle w:val="Hyperlink"/>
            <w:rFonts w:hint="eastAsia"/>
            <w:noProof/>
          </w:rPr>
          <w:t>二．操作说明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_Toc14157085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7C43" w:rsidRDefault="005A7C43">
      <w:pPr>
        <w:pStyle w:val="TOC1"/>
        <w:tabs>
          <w:tab w:val="right" w:leader="dot" w:pos="8296"/>
        </w:tabs>
        <w:rPr>
          <w:noProof/>
        </w:rPr>
      </w:pPr>
      <w:hyperlink w:anchor="_Toc14157086" w:history="1">
        <w:r w:rsidRPr="00C020D7">
          <w:rPr>
            <w:rStyle w:val="Hyperlink"/>
            <w:rFonts w:hint="eastAsia"/>
            <w:noProof/>
          </w:rPr>
          <w:t>三．附录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_Toc14157086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A7C43" w:rsidRDefault="005A7C43" w:rsidP="00AA5F27">
      <w:pPr>
        <w:spacing w:beforeLines="50" w:afterLines="50"/>
        <w:jc w:val="center"/>
        <w:rPr>
          <w:b/>
          <w:bCs/>
          <w:sz w:val="22"/>
          <w:lang w:val="zh-CN"/>
        </w:rPr>
      </w:pPr>
      <w:r w:rsidRPr="002445DE">
        <w:rPr>
          <w:sz w:val="22"/>
        </w:rPr>
        <w:fldChar w:fldCharType="end"/>
      </w:r>
    </w:p>
    <w:p w:rsidR="005A7C43" w:rsidRDefault="005A7C43" w:rsidP="00AA5F27">
      <w:pPr>
        <w:spacing w:beforeLines="50" w:afterLines="50"/>
        <w:jc w:val="center"/>
        <w:rPr>
          <w:b/>
          <w:bCs/>
          <w:sz w:val="22"/>
          <w:lang w:val="zh-CN"/>
        </w:rPr>
      </w:pPr>
    </w:p>
    <w:p w:rsidR="005A7C43" w:rsidRPr="007D06CD" w:rsidRDefault="005A7C43" w:rsidP="00D27C87">
      <w:pPr>
        <w:pStyle w:val="Heading1"/>
        <w:numPr>
          <w:ilvl w:val="0"/>
          <w:numId w:val="0"/>
        </w:numPr>
        <w:ind w:left="567" w:hanging="567"/>
      </w:pPr>
      <w:r>
        <w:br w:type="page"/>
      </w:r>
      <w:bookmarkStart w:id="0" w:name="_Toc14157081"/>
      <w:r w:rsidRPr="007D06CD">
        <w:rPr>
          <w:rFonts w:hint="eastAsia"/>
        </w:rPr>
        <w:t>一．安装部署手册</w:t>
      </w:r>
      <w:bookmarkEnd w:id="0"/>
    </w:p>
    <w:p w:rsidR="005A7C43" w:rsidRDefault="005A7C43" w:rsidP="00D27C87">
      <w:pPr>
        <w:pStyle w:val="Heading2"/>
        <w:spacing w:before="240" w:after="120" w:line="240" w:lineRule="auto"/>
        <w:ind w:hanging="992"/>
        <w:rPr>
          <w:rFonts w:ascii="Times New Roman" w:hAnsi="Times New Roman"/>
          <w:kern w:val="44"/>
          <w:szCs w:val="44"/>
        </w:rPr>
      </w:pPr>
      <w:bookmarkStart w:id="1" w:name="_Toc14157082"/>
      <w:r w:rsidRPr="00D27C87">
        <w:rPr>
          <w:rFonts w:ascii="Times New Roman" w:hAnsi="Times New Roman" w:hint="eastAsia"/>
          <w:kern w:val="44"/>
          <w:szCs w:val="44"/>
        </w:rPr>
        <w:t>环境配置</w:t>
      </w:r>
      <w:bookmarkEnd w:id="1"/>
    </w:p>
    <w:p w:rsidR="005A7C43" w:rsidRPr="00C312FE" w:rsidRDefault="005A7C43" w:rsidP="00C312FE">
      <w:pPr>
        <w:rPr>
          <w:rFonts w:ascii="宋体"/>
          <w:iCs/>
          <w:color w:val="000000"/>
          <w:szCs w:val="21"/>
        </w:rPr>
      </w:pPr>
      <w:r w:rsidRPr="00C312FE">
        <w:rPr>
          <w:rFonts w:ascii="宋体" w:hAnsi="宋体" w:hint="eastAsia"/>
          <w:iCs/>
          <w:color w:val="000000"/>
          <w:szCs w:val="21"/>
        </w:rPr>
        <w:t>支持的平台</w:t>
      </w:r>
    </w:p>
    <w:p w:rsidR="005A7C43" w:rsidRPr="00C312FE" w:rsidRDefault="005A7C43" w:rsidP="00C312FE">
      <w:pPr>
        <w:rPr>
          <w:rFonts w:ascii="宋体"/>
          <w:iCs/>
          <w:color w:val="000000"/>
          <w:szCs w:val="21"/>
        </w:rPr>
      </w:pPr>
      <w:r w:rsidRPr="00C312FE">
        <w:rPr>
          <w:rFonts w:ascii="宋体"/>
          <w:iCs/>
          <w:color w:val="000000"/>
          <w:szCs w:val="21"/>
        </w:rPr>
        <w:t>----------</w:t>
      </w:r>
    </w:p>
    <w:p w:rsidR="005A7C43" w:rsidRPr="00C312FE" w:rsidRDefault="005A7C43" w:rsidP="00C312FE">
      <w:pPr>
        <w:rPr>
          <w:rFonts w:ascii="宋体"/>
          <w:iCs/>
          <w:color w:val="000000"/>
          <w:szCs w:val="21"/>
        </w:rPr>
      </w:pPr>
    </w:p>
    <w:p w:rsidR="005A7C43" w:rsidRPr="00C312FE" w:rsidRDefault="005A7C43" w:rsidP="00C312FE">
      <w:pPr>
        <w:rPr>
          <w:rFonts w:ascii="宋体"/>
          <w:iCs/>
          <w:color w:val="000000"/>
          <w:szCs w:val="21"/>
        </w:rPr>
      </w:pPr>
      <w:r w:rsidRPr="00C312FE">
        <w:rPr>
          <w:rFonts w:ascii="宋体" w:hAnsi="宋体" w:hint="eastAsia"/>
          <w:iCs/>
          <w:color w:val="000000"/>
          <w:szCs w:val="21"/>
        </w:rPr>
        <w:t>算法精灵主要是使用脚本语言</w:t>
      </w:r>
      <w:r w:rsidRPr="00C312FE">
        <w:rPr>
          <w:rFonts w:ascii="宋体" w:hAnsi="宋体"/>
          <w:iCs/>
          <w:color w:val="000000"/>
          <w:szCs w:val="21"/>
        </w:rPr>
        <w:t xml:space="preserve"> Python </w:t>
      </w:r>
      <w:r w:rsidRPr="00C312FE">
        <w:rPr>
          <w:rFonts w:ascii="宋体" w:hAnsi="宋体" w:hint="eastAsia"/>
          <w:iCs/>
          <w:color w:val="000000"/>
          <w:szCs w:val="21"/>
        </w:rPr>
        <w:t>开发，</w:t>
      </w:r>
      <w:r w:rsidRPr="00C312FE">
        <w:rPr>
          <w:rFonts w:ascii="宋体" w:hAnsi="宋体"/>
          <w:iCs/>
          <w:color w:val="000000"/>
          <w:szCs w:val="21"/>
        </w:rPr>
        <w:t xml:space="preserve">Python </w:t>
      </w:r>
      <w:r w:rsidRPr="00C312FE">
        <w:rPr>
          <w:rFonts w:ascii="宋体" w:hAnsi="宋体" w:hint="eastAsia"/>
          <w:iCs/>
          <w:color w:val="000000"/>
          <w:szCs w:val="21"/>
        </w:rPr>
        <w:t>支持的平台本产</w:t>
      </w:r>
    </w:p>
    <w:p w:rsidR="005A7C43" w:rsidRPr="00C312FE" w:rsidRDefault="005A7C43" w:rsidP="00C312FE">
      <w:pPr>
        <w:rPr>
          <w:rFonts w:ascii="宋体"/>
          <w:iCs/>
          <w:color w:val="000000"/>
          <w:szCs w:val="21"/>
        </w:rPr>
      </w:pPr>
      <w:r w:rsidRPr="00C312FE">
        <w:rPr>
          <w:rFonts w:ascii="宋体" w:hAnsi="宋体" w:hint="eastAsia"/>
          <w:iCs/>
          <w:color w:val="000000"/>
          <w:szCs w:val="21"/>
        </w:rPr>
        <w:t>品也全部都支持。</w:t>
      </w:r>
    </w:p>
    <w:p w:rsidR="005A7C43" w:rsidRPr="00C312FE" w:rsidRDefault="005A7C43" w:rsidP="00C312FE">
      <w:pPr>
        <w:rPr>
          <w:rFonts w:ascii="宋体"/>
          <w:iCs/>
          <w:color w:val="000000"/>
          <w:szCs w:val="21"/>
        </w:rPr>
      </w:pPr>
    </w:p>
    <w:p w:rsidR="005A7C43" w:rsidRPr="00C312FE" w:rsidRDefault="005A7C43" w:rsidP="00C312FE">
      <w:pPr>
        <w:rPr>
          <w:rFonts w:ascii="宋体"/>
          <w:iCs/>
          <w:color w:val="000000"/>
          <w:szCs w:val="21"/>
        </w:rPr>
      </w:pPr>
      <w:r w:rsidRPr="00C312FE">
        <w:rPr>
          <w:rFonts w:ascii="宋体" w:hAnsi="宋体" w:hint="eastAsia"/>
          <w:iCs/>
          <w:color w:val="000000"/>
          <w:szCs w:val="21"/>
        </w:rPr>
        <w:t>下列操作系统已经进行过测试：</w:t>
      </w:r>
    </w:p>
    <w:p w:rsidR="005A7C43" w:rsidRPr="00C312FE" w:rsidRDefault="005A7C43" w:rsidP="00C312FE">
      <w:pPr>
        <w:rPr>
          <w:rFonts w:ascii="宋体" w:hAnsi="宋体"/>
          <w:iCs/>
          <w:color w:val="000000"/>
          <w:szCs w:val="21"/>
        </w:rPr>
      </w:pPr>
      <w:r w:rsidRPr="00C312FE">
        <w:rPr>
          <w:rFonts w:ascii="宋体" w:hAnsi="宋体"/>
          <w:iCs/>
          <w:color w:val="000000"/>
          <w:szCs w:val="21"/>
        </w:rPr>
        <w:t xml:space="preserve">- Windows XP, 2000, 2003 </w:t>
      </w:r>
    </w:p>
    <w:p w:rsidR="005A7C43" w:rsidRPr="00C312FE" w:rsidRDefault="005A7C43" w:rsidP="00C312FE">
      <w:pPr>
        <w:rPr>
          <w:rFonts w:ascii="宋体"/>
          <w:iCs/>
          <w:color w:val="000000"/>
          <w:szCs w:val="21"/>
        </w:rPr>
      </w:pPr>
      <w:r w:rsidRPr="00C312FE">
        <w:rPr>
          <w:rFonts w:ascii="宋体" w:hAnsi="宋体"/>
          <w:iCs/>
          <w:color w:val="000000"/>
          <w:szCs w:val="21"/>
        </w:rPr>
        <w:t>- Linux</w:t>
      </w:r>
    </w:p>
    <w:p w:rsidR="005A7C43" w:rsidRPr="00036A81" w:rsidRDefault="005A7C43" w:rsidP="00721D25">
      <w:pPr>
        <w:pStyle w:val="Heading2"/>
        <w:spacing w:before="240" w:after="120" w:line="240" w:lineRule="auto"/>
        <w:ind w:hanging="992"/>
        <w:rPr>
          <w:rFonts w:ascii="Times New Roman" w:hAnsi="Times New Roman"/>
          <w:kern w:val="44"/>
          <w:szCs w:val="44"/>
        </w:rPr>
      </w:pPr>
      <w:bookmarkStart w:id="2" w:name="_Toc14157083"/>
      <w:r w:rsidRPr="0058296C">
        <w:rPr>
          <w:rFonts w:ascii="Times New Roman" w:hAnsi="Times New Roman" w:hint="eastAsia"/>
          <w:kern w:val="44"/>
          <w:szCs w:val="44"/>
        </w:rPr>
        <w:t>安装包使用</w:t>
      </w:r>
      <w:bookmarkEnd w:id="2"/>
    </w:p>
    <w:p w:rsidR="005A7C43" w:rsidRPr="00D85F81" w:rsidRDefault="005A7C43" w:rsidP="00A72090">
      <w:pPr>
        <w:pStyle w:val="Heading3"/>
        <w:numPr>
          <w:ilvl w:val="2"/>
          <w:numId w:val="1"/>
        </w:numPr>
        <w:ind w:hanging="708"/>
      </w:pPr>
      <w:bookmarkStart w:id="3" w:name="_Toc419877345"/>
      <w:bookmarkStart w:id="4" w:name="_Toc14157084"/>
      <w:r>
        <w:rPr>
          <w:rFonts w:hint="eastAsia"/>
        </w:rPr>
        <w:t>安装详解</w:t>
      </w:r>
      <w:bookmarkEnd w:id="3"/>
      <w:bookmarkEnd w:id="4"/>
    </w:p>
    <w:p w:rsidR="005A7C43" w:rsidRPr="009E06F6" w:rsidRDefault="005A7C43" w:rsidP="00C312FE">
      <w:pPr>
        <w:numPr>
          <w:ilvl w:val="0"/>
          <w:numId w:val="7"/>
        </w:numPr>
        <w:rPr>
          <w:b/>
          <w:bCs/>
        </w:rPr>
      </w:pPr>
      <w:r w:rsidRPr="009E06F6">
        <w:rPr>
          <w:b/>
          <w:bCs/>
        </w:rPr>
        <w:t>Windows</w:t>
      </w:r>
      <w:r w:rsidRPr="009E06F6">
        <w:rPr>
          <w:rFonts w:hint="eastAsia"/>
          <w:b/>
          <w:bCs/>
        </w:rPr>
        <w:t>系列平台</w:t>
      </w:r>
    </w:p>
    <w:p w:rsidR="005A7C43" w:rsidRDefault="005A7C43" w:rsidP="00C312FE"/>
    <w:p w:rsidR="005A7C43" w:rsidRPr="00C312FE" w:rsidRDefault="005A7C43" w:rsidP="00C312FE">
      <w:pPr>
        <w:rPr>
          <w:b/>
          <w:bCs/>
        </w:rPr>
      </w:pPr>
      <w:r w:rsidRPr="00C312FE">
        <w:rPr>
          <w:rFonts w:hint="eastAsia"/>
          <w:b/>
          <w:bCs/>
        </w:rPr>
        <w:t>安装包</w:t>
      </w:r>
    </w:p>
    <w:p w:rsidR="005A7C43" w:rsidRDefault="005A7C43" w:rsidP="00C312FE"/>
    <w:p w:rsidR="005A7C43" w:rsidRPr="006E1A62" w:rsidRDefault="005A7C43" w:rsidP="00C312FE">
      <w:pPr>
        <w:rPr>
          <w:rFonts w:ascii="宋体"/>
        </w:rPr>
      </w:pPr>
      <w:hyperlink r:id="rId8" w:history="1">
        <w:r>
          <w:rPr>
            <w:rStyle w:val="Hyperlink"/>
            <w:rFonts w:ascii="宋体" w:hAnsi="宋体"/>
            <w:color w:val="auto"/>
          </w:rPr>
          <w:t>https://github.com/dashingsoft/algorithm-elf/releases/download/v1.2.2/algorithm-elf-1.2.2.exe</w:t>
        </w:r>
      </w:hyperlink>
    </w:p>
    <w:p w:rsidR="005A7C43" w:rsidRPr="00FC65C0" w:rsidRDefault="005A7C43" w:rsidP="00C312FE"/>
    <w:p w:rsidR="005A7C43" w:rsidRPr="00C312FE" w:rsidRDefault="005A7C43" w:rsidP="00C312FE">
      <w:pPr>
        <w:rPr>
          <w:b/>
          <w:bCs/>
        </w:rPr>
      </w:pPr>
      <w:r w:rsidRPr="00C312FE">
        <w:rPr>
          <w:rFonts w:hint="eastAsia"/>
          <w:b/>
          <w:bCs/>
        </w:rPr>
        <w:t>安装</w:t>
      </w:r>
    </w:p>
    <w:p w:rsidR="005A7C43" w:rsidRDefault="005A7C43" w:rsidP="00C312FE"/>
    <w:p w:rsidR="005A7C43" w:rsidRDefault="005A7C43" w:rsidP="00C312FE">
      <w:r>
        <w:rPr>
          <w:rFonts w:hint="eastAsia"/>
        </w:rPr>
        <w:t>直接双击安装包</w:t>
      </w:r>
      <w:r>
        <w:t xml:space="preserve"> </w:t>
      </w:r>
      <w:hyperlink r:id="rId9" w:history="1">
        <w:r w:rsidRPr="006E1A62">
          <w:rPr>
            <w:rStyle w:val="pl-2"/>
            <w:rFonts w:ascii="宋体" w:hAnsi="宋体" w:cs="Segoe UI"/>
            <w:szCs w:val="21"/>
            <w:u w:val="single"/>
            <w:shd w:val="clear" w:color="auto" w:fill="FFFFFF"/>
          </w:rPr>
          <w:t>algorithm-elf-1.2.2.exe</w:t>
        </w:r>
      </w:hyperlink>
      <w:r>
        <w:rPr>
          <w:rFonts w:hint="eastAsia"/>
        </w:rPr>
        <w:t>，按照提示完成安装。</w:t>
      </w:r>
    </w:p>
    <w:p w:rsidR="005A7C43" w:rsidRDefault="005A7C43" w:rsidP="00C312FE"/>
    <w:p w:rsidR="005A7C43" w:rsidRDefault="005A7C43" w:rsidP="00C312FE">
      <w:r>
        <w:rPr>
          <w:rFonts w:hint="eastAsia"/>
        </w:rPr>
        <w:t>安装完成会有桌面图标和开始菜单程序组：算法精灵。双击桌面图标</w:t>
      </w:r>
    </w:p>
    <w:p w:rsidR="005A7C43" w:rsidRDefault="005A7C43" w:rsidP="00C312FE">
      <w:r>
        <w:rPr>
          <w:rFonts w:hint="eastAsia"/>
        </w:rPr>
        <w:t>算法精灵即可启动。</w:t>
      </w:r>
    </w:p>
    <w:p w:rsidR="005A7C43" w:rsidRDefault="005A7C43" w:rsidP="00C312FE"/>
    <w:p w:rsidR="005A7C43" w:rsidRPr="00C312FE" w:rsidRDefault="005A7C43" w:rsidP="00C312FE">
      <w:pPr>
        <w:rPr>
          <w:b/>
          <w:bCs/>
        </w:rPr>
      </w:pPr>
      <w:r w:rsidRPr="00C312FE">
        <w:rPr>
          <w:rFonts w:hint="eastAsia"/>
          <w:b/>
          <w:bCs/>
        </w:rPr>
        <w:t>卸载</w:t>
      </w:r>
    </w:p>
    <w:p w:rsidR="005A7C43" w:rsidRDefault="005A7C43" w:rsidP="00C312FE"/>
    <w:p w:rsidR="005A7C43" w:rsidRDefault="005A7C43" w:rsidP="00C312FE">
      <w:r>
        <w:rPr>
          <w:rFonts w:hint="eastAsia"/>
        </w:rPr>
        <w:t>直接双击安装包，如果已经安装过算法精灵，那么会提示修复还是卸</w:t>
      </w:r>
    </w:p>
    <w:p w:rsidR="005A7C43" w:rsidRDefault="005A7C43" w:rsidP="00C312FE">
      <w:r>
        <w:rPr>
          <w:rFonts w:hint="eastAsia"/>
        </w:rPr>
        <w:t>载，选择卸载，按照提示完成即可卸载。</w:t>
      </w:r>
    </w:p>
    <w:p w:rsidR="005A7C43" w:rsidRDefault="005A7C43" w:rsidP="00C312FE"/>
    <w:p w:rsidR="005A7C43" w:rsidRDefault="005A7C43" w:rsidP="00C312FE">
      <w:r>
        <w:rPr>
          <w:rFonts w:hint="eastAsia"/>
        </w:rPr>
        <w:t>或者在开始菜单中，找到算法精灵程序组，点击里面的卸载也可以卸</w:t>
      </w:r>
    </w:p>
    <w:p w:rsidR="005A7C43" w:rsidRDefault="005A7C43" w:rsidP="00C312FE">
      <w:r>
        <w:rPr>
          <w:rFonts w:hint="eastAsia"/>
        </w:rPr>
        <w:t>载算法精灵。</w:t>
      </w:r>
    </w:p>
    <w:p w:rsidR="005A7C43" w:rsidRDefault="005A7C43" w:rsidP="00C312FE"/>
    <w:p w:rsidR="005A7C43" w:rsidRPr="009E06F6" w:rsidRDefault="005A7C43" w:rsidP="00C312FE">
      <w:pPr>
        <w:numPr>
          <w:ilvl w:val="0"/>
          <w:numId w:val="7"/>
        </w:numPr>
        <w:rPr>
          <w:b/>
          <w:bCs/>
        </w:rPr>
      </w:pPr>
      <w:r w:rsidRPr="009E06F6">
        <w:rPr>
          <w:b/>
          <w:bCs/>
        </w:rPr>
        <w:t>Linux</w:t>
      </w:r>
      <w:r w:rsidRPr="009E06F6">
        <w:rPr>
          <w:rFonts w:hint="eastAsia"/>
          <w:b/>
          <w:bCs/>
        </w:rPr>
        <w:t>系列平台</w:t>
      </w:r>
    </w:p>
    <w:p w:rsidR="005A7C43" w:rsidRDefault="005A7C43" w:rsidP="00C312FE"/>
    <w:p w:rsidR="005A7C43" w:rsidRPr="009E06F6" w:rsidRDefault="005A7C43" w:rsidP="00C312FE">
      <w:pPr>
        <w:rPr>
          <w:b/>
          <w:bCs/>
        </w:rPr>
      </w:pPr>
      <w:r w:rsidRPr="009E06F6">
        <w:rPr>
          <w:rFonts w:hint="eastAsia"/>
          <w:b/>
          <w:bCs/>
        </w:rPr>
        <w:t>安装包</w:t>
      </w:r>
    </w:p>
    <w:p w:rsidR="005A7C43" w:rsidRPr="006E1A62" w:rsidRDefault="005A7C43" w:rsidP="00C312FE">
      <w:pPr>
        <w:rPr>
          <w:rFonts w:ascii="宋体"/>
        </w:rPr>
      </w:pPr>
      <w:hyperlink r:id="rId10" w:history="1">
        <w:r>
          <w:rPr>
            <w:rStyle w:val="Hyperlink"/>
            <w:rFonts w:ascii="宋体" w:hAnsi="宋体"/>
            <w:color w:val="auto"/>
          </w:rPr>
          <w:t>https://github.com/dashingsoft/algorithm-elf/releases/download/v1.2.2/algorithm-elf-1.2.2-1.i686-linux.rpm</w:t>
        </w:r>
      </w:hyperlink>
    </w:p>
    <w:p w:rsidR="005A7C43" w:rsidRPr="00FC65C0" w:rsidRDefault="005A7C43" w:rsidP="00C312FE"/>
    <w:p w:rsidR="005A7C43" w:rsidRPr="009E06F6" w:rsidRDefault="005A7C43" w:rsidP="00C312FE">
      <w:pPr>
        <w:rPr>
          <w:b/>
          <w:bCs/>
        </w:rPr>
      </w:pPr>
      <w:r w:rsidRPr="009E06F6">
        <w:rPr>
          <w:rFonts w:hint="eastAsia"/>
          <w:b/>
          <w:bCs/>
        </w:rPr>
        <w:t>安装</w:t>
      </w:r>
    </w:p>
    <w:p w:rsidR="005A7C43" w:rsidRDefault="005A7C43" w:rsidP="00C312FE"/>
    <w:p w:rsidR="005A7C43" w:rsidRDefault="005A7C43" w:rsidP="00C312FE">
      <w:r>
        <w:rPr>
          <w:rFonts w:hint="eastAsia"/>
        </w:rPr>
        <w:t>安装算法精灵使用命令：</w:t>
      </w:r>
    </w:p>
    <w:p w:rsidR="005A7C43" w:rsidRDefault="005A7C43" w:rsidP="00C312FE"/>
    <w:p w:rsidR="005A7C43" w:rsidRDefault="005A7C43" w:rsidP="00C312FE">
      <w:r>
        <w:t xml:space="preserve">$ rpm -ivh </w:t>
      </w:r>
      <w:r w:rsidRPr="00036A81">
        <w:t>algorithm-elf-1.2.2-1.i686-linux.rpm</w:t>
      </w:r>
    </w:p>
    <w:p w:rsidR="005A7C43" w:rsidRDefault="005A7C43" w:rsidP="00C312FE"/>
    <w:p w:rsidR="005A7C43" w:rsidRDefault="005A7C43" w:rsidP="00C312FE">
      <w:r>
        <w:rPr>
          <w:rFonts w:hint="eastAsia"/>
        </w:rPr>
        <w:t>如果权限不够的话，请切换到超级用户执行安装。</w:t>
      </w:r>
    </w:p>
    <w:p w:rsidR="005A7C43" w:rsidRDefault="005A7C43" w:rsidP="00C312FE"/>
    <w:p w:rsidR="005A7C43" w:rsidRDefault="005A7C43" w:rsidP="00C312FE">
      <w:r>
        <w:rPr>
          <w:rFonts w:hint="eastAsia"/>
        </w:rPr>
        <w:t>安装默认目录为</w:t>
      </w:r>
      <w:r>
        <w:t xml:space="preserve"> /usr/algorithm-elf</w:t>
      </w:r>
    </w:p>
    <w:p w:rsidR="005A7C43" w:rsidRDefault="005A7C43" w:rsidP="00C312FE"/>
    <w:p w:rsidR="005A7C43" w:rsidRDefault="005A7C43" w:rsidP="00C312FE">
      <w:r>
        <w:rPr>
          <w:rFonts w:hint="eastAsia"/>
        </w:rPr>
        <w:t>安装完成之后在终端执行下列命令启动算法精灵</w:t>
      </w:r>
    </w:p>
    <w:p w:rsidR="005A7C43" w:rsidRDefault="005A7C43" w:rsidP="00C312FE">
      <w:r>
        <w:t>$ cd /usr/algorithm-elf</w:t>
      </w:r>
    </w:p>
    <w:p w:rsidR="005A7C43" w:rsidRDefault="005A7C43" w:rsidP="00C312FE">
      <w:r>
        <w:t>$ ./algorithm-elf.bin</w:t>
      </w:r>
    </w:p>
    <w:p w:rsidR="005A7C43" w:rsidRDefault="005A7C43" w:rsidP="00C312FE"/>
    <w:p w:rsidR="005A7C43" w:rsidRPr="009E06F6" w:rsidRDefault="005A7C43" w:rsidP="00C312FE">
      <w:pPr>
        <w:rPr>
          <w:b/>
          <w:bCs/>
        </w:rPr>
      </w:pPr>
      <w:r w:rsidRPr="009E06F6">
        <w:rPr>
          <w:rFonts w:hint="eastAsia"/>
          <w:b/>
          <w:bCs/>
        </w:rPr>
        <w:t>卸载</w:t>
      </w:r>
    </w:p>
    <w:p w:rsidR="005A7C43" w:rsidRDefault="005A7C43" w:rsidP="00C312FE"/>
    <w:p w:rsidR="005A7C43" w:rsidRDefault="005A7C43" w:rsidP="00C312FE">
      <w:r>
        <w:rPr>
          <w:rFonts w:hint="eastAsia"/>
        </w:rPr>
        <w:t>执行下面的命令即可卸载</w:t>
      </w:r>
    </w:p>
    <w:p w:rsidR="005A7C43" w:rsidRDefault="005A7C43" w:rsidP="00C312FE">
      <w:r>
        <w:t>$ rpm -e algorithm-elf</w:t>
      </w:r>
    </w:p>
    <w:p w:rsidR="005A7C43" w:rsidRDefault="005A7C43" w:rsidP="00C312FE"/>
    <w:p w:rsidR="005A7C43" w:rsidRPr="009E06F6" w:rsidRDefault="005A7C43" w:rsidP="00FC65C0">
      <w:pPr>
        <w:numPr>
          <w:ilvl w:val="1"/>
          <w:numId w:val="7"/>
        </w:numPr>
        <w:rPr>
          <w:b/>
          <w:bCs/>
        </w:rPr>
      </w:pPr>
      <w:r w:rsidRPr="009E06F6">
        <w:rPr>
          <w:rFonts w:hint="eastAsia"/>
          <w:b/>
          <w:bCs/>
        </w:rPr>
        <w:t>其他安装方式</w:t>
      </w:r>
    </w:p>
    <w:p w:rsidR="005A7C43" w:rsidRDefault="005A7C43" w:rsidP="00C312FE"/>
    <w:p w:rsidR="005A7C43" w:rsidRDefault="005A7C43" w:rsidP="00C312FE">
      <w:r>
        <w:rPr>
          <w:rFonts w:hint="eastAsia"/>
        </w:rPr>
        <w:t>下载源代码包</w:t>
      </w:r>
    </w:p>
    <w:p w:rsidR="005A7C43" w:rsidRDefault="005A7C43" w:rsidP="00C312FE">
      <w:hyperlink r:id="rId11" w:history="1">
        <w:r w:rsidRPr="00B65B72">
          <w:rPr>
            <w:rStyle w:val="Hyperlink"/>
          </w:rPr>
          <w:t>https://github.com/dashingsoft/algorithm-elf/archive/v1.2.2.tar.gz</w:t>
        </w:r>
      </w:hyperlink>
    </w:p>
    <w:p w:rsidR="005A7C43" w:rsidRPr="00FC65C0" w:rsidRDefault="005A7C43" w:rsidP="00C312FE"/>
    <w:p w:rsidR="005A7C43" w:rsidRDefault="005A7C43" w:rsidP="00C312FE">
      <w:r>
        <w:rPr>
          <w:rFonts w:hint="eastAsia"/>
        </w:rPr>
        <w:t>然后运行下列命令：</w:t>
      </w:r>
    </w:p>
    <w:p w:rsidR="005A7C43" w:rsidRDefault="005A7C43" w:rsidP="00C312FE"/>
    <w:p w:rsidR="005A7C43" w:rsidRDefault="005A7C43" w:rsidP="00C312FE">
      <w:r>
        <w:t>$ tar xzf algorithm-elf-1.2.2.tar.gz</w:t>
      </w:r>
    </w:p>
    <w:p w:rsidR="005A7C43" w:rsidRDefault="005A7C43" w:rsidP="00C312FE"/>
    <w:p w:rsidR="005A7C43" w:rsidRDefault="005A7C43" w:rsidP="00C312FE">
      <w:r>
        <w:rPr>
          <w:rFonts w:hint="eastAsia"/>
        </w:rPr>
        <w:t>在当前目录下会创建一个</w:t>
      </w:r>
      <w:r>
        <w:t xml:space="preserve"> algorithm-elf </w:t>
      </w:r>
      <w:r>
        <w:rPr>
          <w:rFonts w:hint="eastAsia"/>
        </w:rPr>
        <w:t>的子目录，运行下面的命令</w:t>
      </w:r>
    </w:p>
    <w:p w:rsidR="005A7C43" w:rsidRDefault="005A7C43" w:rsidP="00C312FE">
      <w:r>
        <w:rPr>
          <w:rFonts w:hint="eastAsia"/>
        </w:rPr>
        <w:t>启动算法精灵：</w:t>
      </w:r>
    </w:p>
    <w:p w:rsidR="005A7C43" w:rsidRDefault="005A7C43" w:rsidP="00C312FE"/>
    <w:p w:rsidR="005A7C43" w:rsidRDefault="005A7C43" w:rsidP="00C312FE">
      <w:r>
        <w:t>$ cd algorithm-elf</w:t>
      </w:r>
    </w:p>
    <w:p w:rsidR="005A7C43" w:rsidRPr="00746889" w:rsidRDefault="005A7C43" w:rsidP="00C312FE">
      <w:r>
        <w:t>$ ./algorithm-elf.bin</w:t>
      </w:r>
    </w:p>
    <w:p w:rsidR="005A7C43" w:rsidRDefault="005A7C43" w:rsidP="0058296C">
      <w:pPr>
        <w:pStyle w:val="Heading1"/>
        <w:numPr>
          <w:ilvl w:val="0"/>
          <w:numId w:val="0"/>
        </w:numPr>
        <w:ind w:left="567" w:hanging="567"/>
      </w:pPr>
      <w:bookmarkStart w:id="5" w:name="_Toc14157085"/>
      <w:r w:rsidRPr="007D06CD">
        <w:rPr>
          <w:rFonts w:hint="eastAsia"/>
        </w:rPr>
        <w:t>二．</w:t>
      </w:r>
      <w:r>
        <w:rPr>
          <w:rFonts w:hint="eastAsia"/>
        </w:rPr>
        <w:t>操作说明</w:t>
      </w:r>
      <w:bookmarkEnd w:id="5"/>
    </w:p>
    <w:p w:rsidR="005A7C43" w:rsidRPr="009E06F6" w:rsidRDefault="005A7C43" w:rsidP="009E06F6">
      <w:pPr>
        <w:rPr>
          <w:rFonts w:ascii="宋体"/>
          <w:b/>
          <w:bCs/>
          <w:iCs/>
          <w:color w:val="000000"/>
          <w:szCs w:val="21"/>
        </w:rPr>
      </w:pPr>
      <w:r w:rsidRPr="009E06F6">
        <w:rPr>
          <w:rFonts w:ascii="宋体" w:hAnsi="宋体"/>
          <w:b/>
          <w:bCs/>
          <w:iCs/>
          <w:color w:val="000000"/>
          <w:szCs w:val="21"/>
        </w:rPr>
        <w:t xml:space="preserve">Chapter 1. </w:t>
      </w:r>
      <w:r w:rsidRPr="009E06F6">
        <w:rPr>
          <w:rFonts w:ascii="宋体" w:hAnsi="宋体" w:hint="eastAsia"/>
          <w:b/>
          <w:bCs/>
          <w:iCs/>
          <w:color w:val="000000"/>
          <w:szCs w:val="21"/>
        </w:rPr>
        <w:t>概述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算法精灵™是一款辅助学生理解算法实现过程的教学软件。它支持的主要功能包括：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经典算法过程的动画演示；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使用类</w:t>
      </w:r>
      <w:r w:rsidRPr="009E06F6">
        <w:rPr>
          <w:rFonts w:ascii="宋体" w:hAnsi="宋体"/>
          <w:iCs/>
          <w:color w:val="000000"/>
          <w:szCs w:val="21"/>
        </w:rPr>
        <w:t xml:space="preserve"> Pascal </w:t>
      </w:r>
      <w:r w:rsidRPr="009E06F6">
        <w:rPr>
          <w:rFonts w:ascii="宋体" w:hAnsi="宋体" w:hint="eastAsia"/>
          <w:iCs/>
          <w:color w:val="000000"/>
          <w:szCs w:val="21"/>
        </w:rPr>
        <w:t>语言编写算法，然后动画演示算法执行过程；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使用图形化的方式设置算法的传入参数，譬如二叉树、需要排序的队列等；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下面我们是两个典型的使用算法精灵™的场景：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老师在课堂上讲解算法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张教授正在给学生讲解快速排序算法，他启动算法精灵™，打开快速排序算法，输入一组需要排序的数据，点击算法演示，算法精灵™使用动画的方式显示出这组数据的排序过程：每一个排序步骤数据的比较和交换等等。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学生在设计自己的算法程序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王小丫是大二学生，正在完成数据结构的作业：编写一个二叉树先序遍历的算法。她启动算法精灵™，使用类</w:t>
      </w:r>
      <w:r w:rsidRPr="009E06F6">
        <w:rPr>
          <w:rFonts w:ascii="宋体" w:hAnsi="宋体"/>
          <w:iCs/>
          <w:color w:val="000000"/>
          <w:szCs w:val="21"/>
        </w:rPr>
        <w:t xml:space="preserve"> Pascal </w:t>
      </w:r>
      <w:r w:rsidRPr="009E06F6">
        <w:rPr>
          <w:rFonts w:ascii="宋体" w:hAnsi="宋体" w:hint="eastAsia"/>
          <w:iCs/>
          <w:color w:val="000000"/>
          <w:szCs w:val="21"/>
        </w:rPr>
        <w:t>语言输入二叉树先序遍历算法，然后从算法精灵™数据池中选择一颗二叉树，使用算法精灵™的单步演示模式，算法精灵™会一步步的显示二叉树的结点被访问的顺序。如果算法存在问题，算法精灵™会提示正确的信息或者使用图片显示出来，譬如访问的顺序不正确等。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b/>
          <w:bCs/>
          <w:iCs/>
          <w:color w:val="000000"/>
          <w:szCs w:val="21"/>
        </w:rPr>
      </w:pPr>
      <w:r w:rsidRPr="009E06F6">
        <w:rPr>
          <w:rFonts w:ascii="宋体" w:hAnsi="宋体"/>
          <w:b/>
          <w:bCs/>
          <w:iCs/>
          <w:color w:val="000000"/>
          <w:szCs w:val="21"/>
        </w:rPr>
        <w:t>Chapter 2.</w:t>
      </w:r>
      <w:r>
        <w:rPr>
          <w:rFonts w:ascii="宋体" w:hAnsi="宋体"/>
          <w:b/>
          <w:bCs/>
          <w:iCs/>
          <w:color w:val="000000"/>
          <w:szCs w:val="21"/>
        </w:rPr>
        <w:t xml:space="preserve"> </w:t>
      </w:r>
      <w:r w:rsidRPr="009E06F6">
        <w:rPr>
          <w:rFonts w:ascii="宋体" w:hAnsi="宋体" w:hint="eastAsia"/>
          <w:b/>
          <w:bCs/>
          <w:iCs/>
          <w:color w:val="000000"/>
          <w:szCs w:val="21"/>
        </w:rPr>
        <w:t>启动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算法精灵目前可以运行于</w:t>
      </w:r>
      <w:r w:rsidRPr="009E06F6">
        <w:rPr>
          <w:rFonts w:ascii="宋体" w:hAnsi="宋体"/>
          <w:iCs/>
          <w:color w:val="000000"/>
          <w:szCs w:val="21"/>
        </w:rPr>
        <w:t xml:space="preserve"> 32 </w:t>
      </w:r>
      <w:r w:rsidRPr="009E06F6">
        <w:rPr>
          <w:rFonts w:ascii="宋体" w:hAnsi="宋体" w:hint="eastAsia"/>
          <w:iCs/>
          <w:color w:val="000000"/>
          <w:szCs w:val="21"/>
        </w:rPr>
        <w:t>位</w:t>
      </w:r>
      <w:r w:rsidRPr="009E06F6">
        <w:rPr>
          <w:rFonts w:ascii="宋体" w:hAnsi="宋体"/>
          <w:iCs/>
          <w:color w:val="000000"/>
          <w:szCs w:val="21"/>
        </w:rPr>
        <w:t xml:space="preserve"> Windows </w:t>
      </w:r>
      <w:r w:rsidRPr="009E06F6">
        <w:rPr>
          <w:rFonts w:ascii="宋体" w:hAnsi="宋体" w:hint="eastAsia"/>
          <w:iCs/>
          <w:color w:val="000000"/>
          <w:szCs w:val="21"/>
        </w:rPr>
        <w:t>平台和</w:t>
      </w:r>
      <w:r w:rsidRPr="009E06F6">
        <w:rPr>
          <w:rFonts w:ascii="宋体" w:hAnsi="宋体"/>
          <w:iCs/>
          <w:color w:val="000000"/>
          <w:szCs w:val="21"/>
        </w:rPr>
        <w:t xml:space="preserve"> Linux </w:t>
      </w:r>
      <w:r w:rsidRPr="009E06F6">
        <w:rPr>
          <w:rFonts w:ascii="宋体" w:hAnsi="宋体" w:hint="eastAsia"/>
          <w:iCs/>
          <w:color w:val="000000"/>
          <w:szCs w:val="21"/>
        </w:rPr>
        <w:t>兼容的平台：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Windows </w:t>
      </w:r>
      <w:r w:rsidRPr="009E06F6">
        <w:rPr>
          <w:rFonts w:ascii="宋体" w:hAnsi="宋体" w:hint="eastAsia"/>
          <w:iCs/>
          <w:color w:val="000000"/>
          <w:szCs w:val="21"/>
        </w:rPr>
        <w:t>平台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点击开始菜单</w:t>
      </w:r>
      <w:r w:rsidRPr="009E06F6">
        <w:rPr>
          <w:rFonts w:ascii="宋体" w:hAnsi="宋体"/>
          <w:iCs/>
          <w:color w:val="000000"/>
          <w:szCs w:val="21"/>
        </w:rPr>
        <w:t xml:space="preserve"> -&gt; Algorithm-Elf </w:t>
      </w:r>
      <w:r w:rsidRPr="009E06F6">
        <w:rPr>
          <w:rFonts w:ascii="宋体" w:hAnsi="宋体" w:hint="eastAsia"/>
          <w:iCs/>
          <w:color w:val="000000"/>
          <w:szCs w:val="21"/>
        </w:rPr>
        <w:t>中的</w:t>
      </w:r>
      <w:r w:rsidRPr="009E06F6">
        <w:rPr>
          <w:rFonts w:ascii="宋体" w:hAnsi="宋体"/>
          <w:iCs/>
          <w:color w:val="000000"/>
          <w:szCs w:val="21"/>
        </w:rPr>
        <w:t xml:space="preserve"> algorithm-elf </w:t>
      </w:r>
      <w:r w:rsidRPr="009E06F6">
        <w:rPr>
          <w:rFonts w:ascii="宋体" w:hAnsi="宋体" w:hint="eastAsia"/>
          <w:iCs/>
          <w:color w:val="000000"/>
          <w:szCs w:val="21"/>
        </w:rPr>
        <w:t>即可启动算法精灵™。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Linux </w:t>
      </w:r>
      <w:r w:rsidRPr="009E06F6">
        <w:rPr>
          <w:rFonts w:ascii="宋体" w:hAnsi="宋体" w:hint="eastAsia"/>
          <w:iCs/>
          <w:color w:val="000000"/>
          <w:szCs w:val="21"/>
        </w:rPr>
        <w:t>平台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在终端执行下列命令启动算法精灵™</w:t>
      </w:r>
    </w:p>
    <w:p w:rsidR="005A7C43" w:rsidRPr="003F773E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  $ cd /usr/algorithm-elf</w:t>
      </w:r>
    </w:p>
    <w:p w:rsidR="005A7C43" w:rsidRDefault="005A7C43" w:rsidP="003F773E">
      <w:pPr>
        <w:ind w:firstLine="420"/>
        <w:rPr>
          <w:rFonts w:asci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>$ ./algorithm-elf.bin</w:t>
      </w:r>
    </w:p>
    <w:p w:rsidR="005A7C43" w:rsidRPr="009E06F6" w:rsidRDefault="005A7C43" w:rsidP="003F773E">
      <w:pPr>
        <w:ind w:firstLine="420"/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Chapter 3. </w:t>
      </w:r>
      <w:r w:rsidRPr="009E06F6">
        <w:rPr>
          <w:rFonts w:ascii="宋体" w:hAnsi="宋体" w:hint="eastAsia"/>
          <w:iCs/>
          <w:color w:val="000000"/>
          <w:szCs w:val="21"/>
        </w:rPr>
        <w:t>使用示例算法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算法精灵™内嵌了一些经典算法，主要包括递归算法汉诺塔，二叉树遍历和线索化算法，快速排序、归并排序等。下面我们以汉诺塔为例说明如何使用这些算法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动画演示算法执行过程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点击菜单文件中的打开示例，选中汉诺塔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点击工具栏按钮演示，弹出算法演示窗口，下面的操作都是在算法演示窗口中执行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点击工具栏按钮启动，启动算法演示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点击工具栏按钮运行，等待算法演示完成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>Tip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可以设定动画演示的速度，在工具栏右边的延迟时间中输入一个数值，表示算法每执行一步延迟的毫秒数，可以根据电脑的速度调整，使得演示过程能够直观清晰。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单步执行算法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在上面的演示中，启动算法之后，点击单步，而不是运行，进入单步执行模式；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点击单步，每点击一次，执行一行算法代码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在单步模式，点击运行，进入动画演示模式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在动画演示过程，点击暂停，进入单步模式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单步模式主要是为了查看数据和详细的了解算法执行过程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改变算法传入参数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算法精灵™允许任意改变算法的传入参数，假设我们要使用</w:t>
      </w:r>
      <w:r w:rsidRPr="009E06F6">
        <w:rPr>
          <w:rFonts w:ascii="宋体" w:hAnsi="宋体"/>
          <w:iCs/>
          <w:color w:val="000000"/>
          <w:szCs w:val="21"/>
        </w:rPr>
        <w:t>5</w:t>
      </w:r>
      <w:r w:rsidRPr="009E06F6">
        <w:rPr>
          <w:rFonts w:ascii="宋体" w:hAnsi="宋体" w:hint="eastAsia"/>
          <w:iCs/>
          <w:color w:val="000000"/>
          <w:szCs w:val="21"/>
        </w:rPr>
        <w:t>个盘子来演示汉诺塔，在算法演示窗口，操作如下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点击窗口右边的算法参数，这时候会显示出算法使用的参数：</w:t>
      </w:r>
      <w:r w:rsidRPr="009E06F6">
        <w:rPr>
          <w:rFonts w:ascii="宋体" w:hAnsi="宋体"/>
          <w:iCs/>
          <w:color w:val="000000"/>
          <w:szCs w:val="21"/>
        </w:rPr>
        <w:t>n, x, y, z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选中</w:t>
      </w:r>
      <w:r w:rsidRPr="009E06F6">
        <w:rPr>
          <w:rFonts w:ascii="宋体" w:hAnsi="宋体"/>
          <w:iCs/>
          <w:color w:val="000000"/>
          <w:szCs w:val="21"/>
        </w:rPr>
        <w:t>n</w:t>
      </w:r>
      <w:r w:rsidRPr="009E06F6">
        <w:rPr>
          <w:rFonts w:ascii="宋体" w:hAnsi="宋体" w:hint="eastAsia"/>
          <w:iCs/>
          <w:color w:val="000000"/>
          <w:szCs w:val="21"/>
        </w:rPr>
        <w:t>，点击原来的值</w:t>
      </w:r>
      <w:r w:rsidRPr="009E06F6">
        <w:rPr>
          <w:rFonts w:ascii="宋体" w:hAnsi="宋体"/>
          <w:iCs/>
          <w:color w:val="000000"/>
          <w:szCs w:val="21"/>
        </w:rPr>
        <w:t>3</w:t>
      </w:r>
      <w:r w:rsidRPr="009E06F6">
        <w:rPr>
          <w:rFonts w:ascii="宋体" w:hAnsi="宋体" w:hint="eastAsia"/>
          <w:iCs/>
          <w:color w:val="000000"/>
          <w:szCs w:val="21"/>
        </w:rPr>
        <w:t>，输入新值</w:t>
      </w:r>
      <w:r w:rsidRPr="009E06F6">
        <w:rPr>
          <w:rFonts w:ascii="宋体" w:hAnsi="宋体"/>
          <w:iCs/>
          <w:color w:val="000000"/>
          <w:szCs w:val="21"/>
        </w:rPr>
        <w:t>: 5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选中</w:t>
      </w:r>
      <w:r w:rsidRPr="009E06F6">
        <w:rPr>
          <w:rFonts w:ascii="宋体" w:hAnsi="宋体"/>
          <w:iCs/>
          <w:color w:val="000000"/>
          <w:szCs w:val="21"/>
        </w:rPr>
        <w:t>x</w:t>
      </w:r>
      <w:r w:rsidRPr="009E06F6">
        <w:rPr>
          <w:rFonts w:ascii="宋体" w:hAnsi="宋体" w:hint="eastAsia"/>
          <w:iCs/>
          <w:color w:val="000000"/>
          <w:szCs w:val="21"/>
        </w:rPr>
        <w:t>，在下面的属性列表中，设置尺寸为</w:t>
      </w:r>
      <w:r w:rsidRPr="009E06F6">
        <w:rPr>
          <w:rFonts w:ascii="宋体" w:hAnsi="宋体"/>
          <w:iCs/>
          <w:color w:val="000000"/>
          <w:szCs w:val="21"/>
        </w:rPr>
        <w:t xml:space="preserve"> 5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对参数</w:t>
      </w:r>
      <w:r w:rsidRPr="009E06F6">
        <w:rPr>
          <w:rFonts w:ascii="宋体" w:hAnsi="宋体"/>
          <w:iCs/>
          <w:color w:val="000000"/>
          <w:szCs w:val="21"/>
        </w:rPr>
        <w:t xml:space="preserve"> y, z </w:t>
      </w:r>
      <w:r w:rsidRPr="009E06F6">
        <w:rPr>
          <w:rFonts w:ascii="宋体" w:hAnsi="宋体" w:hint="eastAsia"/>
          <w:iCs/>
          <w:color w:val="000000"/>
          <w:szCs w:val="21"/>
        </w:rPr>
        <w:t>进行和</w:t>
      </w:r>
      <w:r w:rsidRPr="009E06F6">
        <w:rPr>
          <w:rFonts w:ascii="宋体" w:hAnsi="宋体"/>
          <w:iCs/>
          <w:color w:val="000000"/>
          <w:szCs w:val="21"/>
        </w:rPr>
        <w:t xml:space="preserve"> x </w:t>
      </w:r>
      <w:r w:rsidRPr="009E06F6">
        <w:rPr>
          <w:rFonts w:ascii="宋体" w:hAnsi="宋体" w:hint="eastAsia"/>
          <w:iCs/>
          <w:color w:val="000000"/>
          <w:szCs w:val="21"/>
        </w:rPr>
        <w:t>相同的操作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点击应用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点击启动，重新开始算法演示，这时候你可以注意到新设置的参数已经生效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查看其他算法和汉诺塔类似。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b/>
          <w:bCs/>
          <w:iCs/>
          <w:color w:val="000000"/>
          <w:szCs w:val="21"/>
        </w:rPr>
      </w:pPr>
      <w:r w:rsidRPr="009E06F6">
        <w:rPr>
          <w:rFonts w:ascii="宋体" w:hAnsi="宋体"/>
          <w:b/>
          <w:bCs/>
          <w:iCs/>
          <w:color w:val="000000"/>
          <w:szCs w:val="21"/>
        </w:rPr>
        <w:t xml:space="preserve">Chapter 4. </w:t>
      </w:r>
      <w:r w:rsidRPr="009E06F6">
        <w:rPr>
          <w:rFonts w:ascii="宋体" w:hAnsi="宋体" w:hint="eastAsia"/>
          <w:b/>
          <w:bCs/>
          <w:iCs/>
          <w:color w:val="000000"/>
          <w:szCs w:val="21"/>
        </w:rPr>
        <w:t>编写自己的算法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使用算法精灵™编写自己的算法程序，对于数组、链表、队列、树、堆等数据结构，算法精灵™都可以动画演示算法的执行过程。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算法精灵™目前支持的算法语言是</w:t>
      </w:r>
      <w:r w:rsidRPr="009E06F6">
        <w:rPr>
          <w:rFonts w:ascii="宋体" w:hAnsi="宋体"/>
          <w:iCs/>
          <w:color w:val="000000"/>
          <w:szCs w:val="21"/>
        </w:rPr>
        <w:t xml:space="preserve"> Pascal </w:t>
      </w:r>
      <w:r w:rsidRPr="009E06F6">
        <w:rPr>
          <w:rFonts w:ascii="宋体" w:hAnsi="宋体" w:hint="eastAsia"/>
          <w:iCs/>
          <w:color w:val="000000"/>
          <w:szCs w:val="21"/>
        </w:rPr>
        <w:t>的一个子集，你可以使用</w:t>
      </w:r>
      <w:r w:rsidRPr="009E06F6">
        <w:rPr>
          <w:rFonts w:ascii="宋体" w:hAnsi="宋体"/>
          <w:iCs/>
          <w:color w:val="000000"/>
          <w:szCs w:val="21"/>
        </w:rPr>
        <w:t xml:space="preserve"> Pascal </w:t>
      </w:r>
      <w:r w:rsidRPr="009E06F6">
        <w:rPr>
          <w:rFonts w:ascii="宋体" w:hAnsi="宋体" w:hint="eastAsia"/>
          <w:iCs/>
          <w:color w:val="000000"/>
          <w:szCs w:val="21"/>
        </w:rPr>
        <w:t>语言来编写自己的算法，下面是编写一个新算法的操作步骤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编写算法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启动算法精灵™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点击工具栏按钮新建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在编辑区输入算法，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>program locate_sequence_list;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>type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sqlist: array [ 1..3 ] of integer;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>var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va: sqlist;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k: integer;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index: integer;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function loc_sqlist(var va: sqlist; x : integer) : integer;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  var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    i : integer;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  begin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    i := 1;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    while i &lt;= 3 and va[i] &lt;&gt; x do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      i := i + 1;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    if i &gt; 3 then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      result := 0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    else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      result := i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  end;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>begin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va[1] := 5;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va[2] := 8;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va[3] := 9;  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k := 8;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index := loc_sqlist(va, k);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>end.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算法语言和标准</w:t>
      </w:r>
      <w:r w:rsidRPr="009E06F6">
        <w:rPr>
          <w:rFonts w:ascii="宋体" w:hAnsi="宋体"/>
          <w:iCs/>
          <w:color w:val="000000"/>
          <w:szCs w:val="21"/>
        </w:rPr>
        <w:t xml:space="preserve"> Pascal </w:t>
      </w:r>
      <w:r w:rsidRPr="009E06F6">
        <w:rPr>
          <w:rFonts w:ascii="宋体" w:hAnsi="宋体" w:hint="eastAsia"/>
          <w:iCs/>
          <w:color w:val="000000"/>
          <w:szCs w:val="21"/>
        </w:rPr>
        <w:t>类似，但是函数的返回值使用关键字</w:t>
      </w:r>
      <w:r w:rsidRPr="009E06F6">
        <w:rPr>
          <w:rFonts w:ascii="宋体" w:hAnsi="宋体"/>
          <w:iCs/>
          <w:color w:val="000000"/>
          <w:szCs w:val="21"/>
        </w:rPr>
        <w:t xml:space="preserve"> result </w:t>
      </w:r>
      <w:r w:rsidRPr="009E06F6">
        <w:rPr>
          <w:rFonts w:ascii="宋体" w:hAnsi="宋体" w:hint="eastAsia"/>
          <w:iCs/>
          <w:color w:val="000000"/>
          <w:szCs w:val="21"/>
        </w:rPr>
        <w:t>而不是函数名称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点击保存，选择要保存的路径，输入文件名称，点击确定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编译算法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点击编译，如果算法编译失败，那么右边的编译消息窗口会显示具出错的行号和原因，修改这些问题，直到提示编译成功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演示算法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算法编译成功之后才可以进行算法演示，演示方式和内置算法类似，点击演示即可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关于算法语言的细节，譬如支持的语法、可以使用的</w:t>
      </w:r>
      <w:r w:rsidRPr="009E06F6">
        <w:rPr>
          <w:rFonts w:ascii="宋体" w:hAnsi="宋体"/>
          <w:iCs/>
          <w:color w:val="000000"/>
          <w:szCs w:val="21"/>
        </w:rPr>
        <w:t xml:space="preserve"> Pascal </w:t>
      </w:r>
      <w:r w:rsidRPr="009E06F6">
        <w:rPr>
          <w:rFonts w:ascii="宋体" w:hAnsi="宋体" w:hint="eastAsia"/>
          <w:iCs/>
          <w:color w:val="000000"/>
          <w:szCs w:val="21"/>
        </w:rPr>
        <w:t>库函数请参考附录中算法语言。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Chapter 5. </w:t>
      </w:r>
      <w:r w:rsidRPr="009E06F6">
        <w:rPr>
          <w:rFonts w:ascii="宋体" w:hAnsi="宋体" w:hint="eastAsia"/>
          <w:iCs/>
          <w:color w:val="000000"/>
          <w:szCs w:val="21"/>
        </w:rPr>
        <w:t>使用数据池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在上例中，我们的算法使用的参数是固定的，如果在算法内部修改算法的参数需要重新编译之后才能演示，那么如何可以动态的修改算法参数呢？答案就是数据池。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算法精灵内置的算法大部分都使用了数据池，数据池的作用就是定义大量的常用数据，譬如队列、树、排序数组等，以供算法使用；如果算法使用数据池的数据，那么不需要修改算法，只要改变数据池数据，就可以改变算法的传入参数，这就解决了我们上面的问题。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打开汉诺塔算法，我们可以看到，那些使用数据池的变量在声明的时候前面都有一个</w:t>
      </w:r>
      <w:r w:rsidRPr="009E06F6">
        <w:rPr>
          <w:rFonts w:ascii="宋体" w:hAnsi="宋体"/>
          <w:iCs/>
          <w:color w:val="000000"/>
          <w:szCs w:val="21"/>
        </w:rPr>
        <w:t xml:space="preserve"> '@' </w:t>
      </w:r>
      <w:r w:rsidRPr="009E06F6">
        <w:rPr>
          <w:rFonts w:ascii="宋体" w:hAnsi="宋体" w:hint="eastAsia"/>
          <w:iCs/>
          <w:color w:val="000000"/>
          <w:szCs w:val="21"/>
        </w:rPr>
        <w:t>符号，事实上，这就是使用数据池的基本方法：使用</w:t>
      </w:r>
      <w:r w:rsidRPr="009E06F6">
        <w:rPr>
          <w:rFonts w:ascii="宋体" w:hAnsi="宋体"/>
          <w:iCs/>
          <w:color w:val="000000"/>
          <w:szCs w:val="21"/>
        </w:rPr>
        <w:t xml:space="preserve"> '@' </w:t>
      </w:r>
      <w:r w:rsidRPr="009E06F6">
        <w:rPr>
          <w:rFonts w:ascii="宋体" w:hAnsi="宋体" w:hint="eastAsia"/>
          <w:iCs/>
          <w:color w:val="000000"/>
          <w:szCs w:val="21"/>
        </w:rPr>
        <w:t>为前缀来声明变量。下面我们将上例的传入参数使用数据池来实现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启动算法精灵™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点击工具栏按钮打开，选择刚才保存的算法文件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在编辑区修改算法内容如下，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>program locate_sequence_list;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>type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sqlist: array of integer;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>var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@va: sqlist;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@k: integer;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index: integer;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function loc_sqlist(var va: sqlist; x : integer) : integer;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  var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    i : integer;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  begin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    i := Low(va);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    while i &lt;= High(va) and va[i] &lt;&gt; x do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      i := i + 1;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    if i &gt; High(va) then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      result := 0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    else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      result := i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  end;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>begin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  index := loc_sqlist(va, k);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>end.</w:t>
      </w:r>
    </w:p>
    <w:p w:rsidR="005A7C43" w:rsidRPr="009E06F6" w:rsidRDefault="005A7C43" w:rsidP="009E06F6">
      <w:pPr>
        <w:rPr>
          <w:rFonts w:ascii="宋体" w:hAns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点击保存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点击编译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点击演示，进入算法演示窗口；下面的操作都是在算法演示窗口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点击工具栏按钮算法参数，可以看到下面列出两个参数</w:t>
      </w:r>
      <w:r w:rsidRPr="009E06F6">
        <w:rPr>
          <w:rFonts w:ascii="宋体" w:hAnsi="宋体"/>
          <w:iCs/>
          <w:color w:val="000000"/>
          <w:szCs w:val="21"/>
        </w:rPr>
        <w:t>: va, k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选择</w:t>
      </w:r>
      <w:r w:rsidRPr="009E06F6">
        <w:rPr>
          <w:rFonts w:ascii="宋体" w:hAnsi="宋体"/>
          <w:iCs/>
          <w:color w:val="000000"/>
          <w:szCs w:val="21"/>
        </w:rPr>
        <w:t>va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选择参数下面的属性类型的值为：数组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设置参数下面的属性尺寸的值为：</w:t>
      </w:r>
      <w:r w:rsidRPr="009E06F6">
        <w:rPr>
          <w:rFonts w:ascii="宋体" w:hAnsi="宋体"/>
          <w:iCs/>
          <w:color w:val="000000"/>
          <w:szCs w:val="21"/>
        </w:rPr>
        <w:t>5</w:t>
      </w:r>
      <w:r w:rsidRPr="009E06F6">
        <w:rPr>
          <w:rFonts w:ascii="宋体" w:hAnsi="宋体" w:hint="eastAsia"/>
          <w:iCs/>
          <w:color w:val="000000"/>
          <w:szCs w:val="21"/>
        </w:rPr>
        <w:t>，指定数组的大小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点击数组的任何一个结点，可以修改对应元素的值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选择</w:t>
      </w:r>
      <w:r w:rsidRPr="009E06F6">
        <w:rPr>
          <w:rFonts w:ascii="宋体" w:hAnsi="宋体"/>
          <w:iCs/>
          <w:color w:val="000000"/>
          <w:szCs w:val="21"/>
        </w:rPr>
        <w:t>k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点击图形结点，输入新值</w:t>
      </w:r>
      <w:r w:rsidRPr="009E06F6">
        <w:rPr>
          <w:rFonts w:ascii="宋体" w:hAnsi="宋体"/>
          <w:iCs/>
          <w:color w:val="000000"/>
          <w:szCs w:val="21"/>
        </w:rPr>
        <w:t>: 15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点击应用，参数设置完毕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这时候可以使用设置的参数进行算法演示，演示完成之后可以修改参数，然后重新演示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/>
          <w:iCs/>
          <w:color w:val="000000"/>
          <w:szCs w:val="21"/>
        </w:rPr>
        <w:t xml:space="preserve">Chapter 6. </w:t>
      </w:r>
      <w:r w:rsidRPr="009E06F6">
        <w:rPr>
          <w:rFonts w:ascii="宋体" w:hAnsi="宋体" w:hint="eastAsia"/>
          <w:iCs/>
          <w:color w:val="000000"/>
          <w:szCs w:val="21"/>
        </w:rPr>
        <w:t>设置断点和监控表达式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设置断点允许指定算法执行到某一行暂停演示，监控表达式允许设定当表达式的值发生变化之后，暂停演示，进入单步模式；这是算法精灵™的高级用法，用于发现算法中比较隐蔽的数据错误；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设置断点和监控表达式都是在进入算法演示的时候才可用，下面的操作都是在算法演示窗口内执行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设置断点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点击需要设置断点的行，然后按键</w:t>
      </w:r>
      <w:r w:rsidRPr="009E06F6">
        <w:rPr>
          <w:rFonts w:ascii="宋体" w:hAnsi="宋体"/>
          <w:iCs/>
          <w:color w:val="000000"/>
          <w:szCs w:val="21"/>
        </w:rPr>
        <w:t>b</w:t>
      </w:r>
      <w:r w:rsidRPr="009E06F6">
        <w:rPr>
          <w:rFonts w:ascii="宋体" w:hAnsi="宋体" w:hint="eastAsia"/>
          <w:iCs/>
          <w:color w:val="000000"/>
          <w:szCs w:val="21"/>
        </w:rPr>
        <w:t>；或者直接点击代码行的行首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点击工具栏按钮断点，显示断点列表，这里中会看到新增加的断点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设置监控表达式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在代码窗口选中需要监控的表达式，然后按键</w:t>
      </w:r>
      <w:r w:rsidRPr="009E06F6">
        <w:rPr>
          <w:rFonts w:ascii="宋体" w:hAnsi="宋体"/>
          <w:iCs/>
          <w:color w:val="000000"/>
          <w:szCs w:val="21"/>
        </w:rPr>
        <w:t>w</w:t>
      </w:r>
      <w:r w:rsidRPr="009E06F6">
        <w:rPr>
          <w:rFonts w:ascii="宋体" w:hAnsi="宋体" w:hint="eastAsia"/>
          <w:iCs/>
          <w:color w:val="000000"/>
          <w:szCs w:val="21"/>
        </w:rPr>
        <w:t>；或者在断点列表窗口的下方输入需要监控的表达式，点击按钮数据断点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清除断点或者监控表达式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点击工具栏按钮断点，显示出断点列表窗口，点击需要删除的项，选中的行首会有标识：</w:t>
      </w:r>
      <w:r w:rsidRPr="009E06F6">
        <w:rPr>
          <w:rFonts w:ascii="宋体" w:hAnsi="宋体"/>
          <w:iCs/>
          <w:color w:val="000000"/>
          <w:szCs w:val="21"/>
        </w:rPr>
        <w:t>*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点击列表下面的按钮移除，删除选中的项</w:t>
      </w:r>
    </w:p>
    <w:p w:rsidR="005A7C43" w:rsidRPr="009E06F6" w:rsidRDefault="005A7C43" w:rsidP="009E06F6">
      <w:pPr>
        <w:rPr>
          <w:rFonts w:ascii="宋体"/>
          <w:iCs/>
          <w:color w:val="000000"/>
          <w:szCs w:val="21"/>
        </w:rPr>
      </w:pPr>
    </w:p>
    <w:p w:rsidR="005A7C43" w:rsidRPr="006E1A62" w:rsidRDefault="005A7C43" w:rsidP="0058296C">
      <w:pPr>
        <w:rPr>
          <w:rFonts w:ascii="宋体"/>
          <w:iCs/>
          <w:color w:val="000000"/>
          <w:szCs w:val="21"/>
        </w:rPr>
      </w:pPr>
      <w:r w:rsidRPr="009E06F6">
        <w:rPr>
          <w:rFonts w:ascii="宋体" w:hAnsi="宋体" w:hint="eastAsia"/>
          <w:iCs/>
          <w:color w:val="000000"/>
          <w:szCs w:val="21"/>
        </w:rPr>
        <w:t>设置断点或者监控表达式之后，可以启动算法演示；在演示的过程中，遇到断点或者监控表达式的值发生了变化，就暂停演示，进入单步模式；这时候可以查看执行堆栈、变量数据等，以发现问题所在。</w:t>
      </w:r>
    </w:p>
    <w:p w:rsidR="005A7C43" w:rsidRDefault="005A7C43" w:rsidP="000F78A6">
      <w:pPr>
        <w:pStyle w:val="Heading1"/>
        <w:numPr>
          <w:ilvl w:val="0"/>
          <w:numId w:val="0"/>
        </w:numPr>
        <w:ind w:left="567" w:hanging="567"/>
      </w:pPr>
      <w:bookmarkStart w:id="6" w:name="_Toc14157086"/>
      <w:r>
        <w:rPr>
          <w:rFonts w:hint="eastAsia"/>
        </w:rPr>
        <w:t>三</w:t>
      </w:r>
      <w:bookmarkStart w:id="7" w:name="_GoBack"/>
      <w:bookmarkEnd w:id="7"/>
      <w:r w:rsidRPr="007D06CD">
        <w:rPr>
          <w:rFonts w:hint="eastAsia"/>
        </w:rPr>
        <w:t>．</w:t>
      </w:r>
      <w:r>
        <w:rPr>
          <w:rFonts w:hint="eastAsia"/>
        </w:rPr>
        <w:t>附录</w:t>
      </w:r>
      <w:bookmarkEnd w:id="6"/>
      <w:r>
        <w:t xml:space="preserve"> </w:t>
      </w:r>
    </w:p>
    <w:p w:rsidR="005A7C43" w:rsidRDefault="005A7C43" w:rsidP="005E64C7">
      <w:r>
        <w:t xml:space="preserve">Appendix A. </w:t>
      </w:r>
      <w:r>
        <w:rPr>
          <w:rFonts w:hint="eastAsia"/>
        </w:rPr>
        <w:t>算法语言</w:t>
      </w:r>
    </w:p>
    <w:p w:rsidR="005A7C43" w:rsidRDefault="005A7C43" w:rsidP="005E64C7">
      <w:r>
        <w:t>Table of Contents</w:t>
      </w:r>
    </w:p>
    <w:p w:rsidR="005A7C43" w:rsidRDefault="005A7C43" w:rsidP="005E64C7"/>
    <w:p w:rsidR="005A7C43" w:rsidRDefault="005A7C43" w:rsidP="005E64C7">
      <w:r>
        <w:t xml:space="preserve">A.1. </w:t>
      </w:r>
      <w:r>
        <w:rPr>
          <w:rFonts w:hint="eastAsia"/>
        </w:rPr>
        <w:t>算法文件结构</w:t>
      </w:r>
    </w:p>
    <w:p w:rsidR="005A7C43" w:rsidRDefault="005A7C43" w:rsidP="005E64C7">
      <w:r>
        <w:t xml:space="preserve">A.2. </w:t>
      </w:r>
      <w:r>
        <w:rPr>
          <w:rFonts w:hint="eastAsia"/>
        </w:rPr>
        <w:t>数据类型</w:t>
      </w:r>
    </w:p>
    <w:p w:rsidR="005A7C43" w:rsidRDefault="005A7C43" w:rsidP="005E64C7">
      <w:r>
        <w:t xml:space="preserve">A.3. </w:t>
      </w:r>
      <w:r>
        <w:rPr>
          <w:rFonts w:hint="eastAsia"/>
        </w:rPr>
        <w:t>控制语句和表达式</w:t>
      </w:r>
    </w:p>
    <w:p w:rsidR="005A7C43" w:rsidRDefault="005A7C43" w:rsidP="005E64C7">
      <w:r>
        <w:t xml:space="preserve">A.4. </w:t>
      </w:r>
      <w:r>
        <w:rPr>
          <w:rFonts w:hint="eastAsia"/>
        </w:rPr>
        <w:t>函数和过程</w:t>
      </w:r>
    </w:p>
    <w:p w:rsidR="005A7C43" w:rsidRDefault="005A7C43" w:rsidP="005E64C7">
      <w:r>
        <w:t xml:space="preserve">A.5. </w:t>
      </w:r>
      <w:r>
        <w:rPr>
          <w:rFonts w:hint="eastAsia"/>
        </w:rPr>
        <w:t>扩展功能：数据池</w:t>
      </w:r>
    </w:p>
    <w:p w:rsidR="005A7C43" w:rsidRDefault="005A7C43" w:rsidP="005E64C7">
      <w:r>
        <w:t xml:space="preserve">A.6. </w:t>
      </w:r>
      <w:r>
        <w:rPr>
          <w:rFonts w:hint="eastAsia"/>
        </w:rPr>
        <w:t>系统函数库</w:t>
      </w:r>
    </w:p>
    <w:p w:rsidR="005A7C43" w:rsidRDefault="005A7C43" w:rsidP="005E64C7"/>
    <w:p w:rsidR="005A7C43" w:rsidRDefault="005A7C43" w:rsidP="005E64C7">
      <w:r>
        <w:rPr>
          <w:rFonts w:hint="eastAsia"/>
        </w:rPr>
        <w:t>算法语言基本和</w:t>
      </w:r>
      <w:r>
        <w:t xml:space="preserve"> Pascal </w:t>
      </w:r>
      <w:r>
        <w:rPr>
          <w:rFonts w:hint="eastAsia"/>
        </w:rPr>
        <w:t>类似，但是目前版本不支持</w:t>
      </w:r>
      <w:r>
        <w:t xml:space="preserve"> with</w:t>
      </w:r>
      <w:r>
        <w:rPr>
          <w:rFonts w:hint="eastAsia"/>
        </w:rPr>
        <w:t>语句，不支持</w:t>
      </w:r>
      <w:r>
        <w:t xml:space="preserve"> </w:t>
      </w:r>
      <w:r>
        <w:rPr>
          <w:rFonts w:hint="eastAsia"/>
        </w:rPr>
        <w:t>子范围类型（</w:t>
      </w:r>
      <w:r>
        <w:t>Subrange</w:t>
      </w:r>
      <w:r>
        <w:rPr>
          <w:rFonts w:hint="eastAsia"/>
        </w:rPr>
        <w:t>），并且库函数也只实现了部分。</w:t>
      </w:r>
    </w:p>
    <w:p w:rsidR="005A7C43" w:rsidRDefault="005A7C43" w:rsidP="005E64C7"/>
    <w:p w:rsidR="005A7C43" w:rsidRDefault="005A7C43" w:rsidP="005E64C7">
      <w:r>
        <w:t xml:space="preserve">A.1. </w:t>
      </w:r>
      <w:r>
        <w:rPr>
          <w:rFonts w:hint="eastAsia"/>
        </w:rPr>
        <w:t>算法文件结构</w:t>
      </w:r>
    </w:p>
    <w:p w:rsidR="005A7C43" w:rsidRDefault="005A7C43" w:rsidP="005E64C7">
      <w:r>
        <w:rPr>
          <w:rFonts w:hint="eastAsia"/>
        </w:rPr>
        <w:t>一个典型的算法文件结构如下：</w:t>
      </w:r>
    </w:p>
    <w:p w:rsidR="005A7C43" w:rsidRDefault="005A7C43" w:rsidP="005E64C7"/>
    <w:p w:rsidR="005A7C43" w:rsidRDefault="005A7C43" w:rsidP="005E64C7">
      <w:r>
        <w:t xml:space="preserve">program </w:t>
      </w:r>
      <w:r>
        <w:rPr>
          <w:rFonts w:hint="eastAsia"/>
        </w:rPr>
        <w:t>算法名称</w:t>
      </w:r>
      <w:r>
        <w:t>;</w:t>
      </w:r>
    </w:p>
    <w:p w:rsidR="005A7C43" w:rsidRDefault="005A7C43" w:rsidP="005E64C7"/>
    <w:p w:rsidR="005A7C43" w:rsidRDefault="005A7C43" w:rsidP="005E64C7">
      <w:r>
        <w:t>const</w:t>
      </w:r>
    </w:p>
    <w:p w:rsidR="005A7C43" w:rsidRDefault="005A7C43" w:rsidP="005E64C7"/>
    <w:p w:rsidR="005A7C43" w:rsidRDefault="005A7C43" w:rsidP="005E64C7">
      <w:r>
        <w:t xml:space="preserve">  </w:t>
      </w:r>
      <w:r>
        <w:rPr>
          <w:rFonts w:hint="eastAsia"/>
        </w:rPr>
        <w:t>常量定义</w:t>
      </w:r>
      <w:r>
        <w:t xml:space="preserve">;         { </w:t>
      </w:r>
      <w:r>
        <w:rPr>
          <w:rFonts w:hint="eastAsia"/>
        </w:rPr>
        <w:t>可选</w:t>
      </w:r>
      <w:r>
        <w:t xml:space="preserve"> }</w:t>
      </w:r>
    </w:p>
    <w:p w:rsidR="005A7C43" w:rsidRDefault="005A7C43" w:rsidP="005E64C7"/>
    <w:p w:rsidR="005A7C43" w:rsidRDefault="005A7C43" w:rsidP="005E64C7">
      <w:r>
        <w:t>type</w:t>
      </w:r>
    </w:p>
    <w:p w:rsidR="005A7C43" w:rsidRDefault="005A7C43" w:rsidP="005E64C7"/>
    <w:p w:rsidR="005A7C43" w:rsidRDefault="005A7C43" w:rsidP="005E64C7">
      <w:r>
        <w:t xml:space="preserve">  </w:t>
      </w:r>
      <w:r>
        <w:rPr>
          <w:rFonts w:hint="eastAsia"/>
        </w:rPr>
        <w:t>类型定义</w:t>
      </w:r>
      <w:r>
        <w:t xml:space="preserve">;         { </w:t>
      </w:r>
      <w:r>
        <w:rPr>
          <w:rFonts w:hint="eastAsia"/>
        </w:rPr>
        <w:t>可选</w:t>
      </w:r>
      <w:r>
        <w:t xml:space="preserve"> }</w:t>
      </w:r>
    </w:p>
    <w:p w:rsidR="005A7C43" w:rsidRDefault="005A7C43" w:rsidP="005E64C7"/>
    <w:p w:rsidR="005A7C43" w:rsidRDefault="005A7C43" w:rsidP="005E64C7">
      <w:r>
        <w:t>var</w:t>
      </w:r>
    </w:p>
    <w:p w:rsidR="005A7C43" w:rsidRDefault="005A7C43" w:rsidP="005E64C7"/>
    <w:p w:rsidR="005A7C43" w:rsidRDefault="005A7C43" w:rsidP="005E64C7">
      <w:r>
        <w:t xml:space="preserve">  </w:t>
      </w:r>
      <w:r>
        <w:rPr>
          <w:rFonts w:hint="eastAsia"/>
        </w:rPr>
        <w:t>变量声明</w:t>
      </w:r>
      <w:r>
        <w:t xml:space="preserve">;         { </w:t>
      </w:r>
      <w:r>
        <w:rPr>
          <w:rFonts w:hint="eastAsia"/>
        </w:rPr>
        <w:t>可选</w:t>
      </w:r>
      <w:r>
        <w:t xml:space="preserve"> }</w:t>
      </w:r>
    </w:p>
    <w:p w:rsidR="005A7C43" w:rsidRDefault="005A7C43" w:rsidP="005E64C7"/>
    <w:p w:rsidR="005A7C43" w:rsidRDefault="005A7C43" w:rsidP="005E64C7">
      <w:r>
        <w:t xml:space="preserve">  </w:t>
      </w:r>
      <w:r>
        <w:rPr>
          <w:rFonts w:hint="eastAsia"/>
        </w:rPr>
        <w:t>函数或者过程定义</w:t>
      </w:r>
      <w:r>
        <w:t xml:space="preserve">; { </w:t>
      </w:r>
      <w:r>
        <w:rPr>
          <w:rFonts w:hint="eastAsia"/>
        </w:rPr>
        <w:t>函数或者过程定义必须在声明的最后部分</w:t>
      </w:r>
      <w:r>
        <w:t xml:space="preserve"> }</w:t>
      </w:r>
    </w:p>
    <w:p w:rsidR="005A7C43" w:rsidRDefault="005A7C43" w:rsidP="005E64C7"/>
    <w:p w:rsidR="005A7C43" w:rsidRDefault="005A7C43" w:rsidP="005E64C7">
      <w:r>
        <w:t xml:space="preserve">begin               { </w:t>
      </w:r>
      <w:r>
        <w:rPr>
          <w:rFonts w:hint="eastAsia"/>
        </w:rPr>
        <w:t>算法入口</w:t>
      </w:r>
      <w:r>
        <w:t xml:space="preserve"> }</w:t>
      </w:r>
    </w:p>
    <w:p w:rsidR="005A7C43" w:rsidRDefault="005A7C43" w:rsidP="005E64C7"/>
    <w:p w:rsidR="005A7C43" w:rsidRDefault="005A7C43" w:rsidP="005E64C7">
      <w:r>
        <w:t xml:space="preserve">  </w:t>
      </w:r>
      <w:r>
        <w:rPr>
          <w:rFonts w:hint="eastAsia"/>
        </w:rPr>
        <w:t>赋值和控制语句序列</w:t>
      </w:r>
    </w:p>
    <w:p w:rsidR="005A7C43" w:rsidRDefault="005A7C43" w:rsidP="005E64C7"/>
    <w:p w:rsidR="005A7C43" w:rsidRDefault="005A7C43" w:rsidP="005E64C7">
      <w:r>
        <w:t>end.</w:t>
      </w:r>
    </w:p>
    <w:p w:rsidR="005A7C43" w:rsidRDefault="005A7C43" w:rsidP="005E64C7">
      <w:r>
        <w:t xml:space="preserve">  </w:t>
      </w:r>
    </w:p>
    <w:p w:rsidR="005A7C43" w:rsidRDefault="005A7C43" w:rsidP="005E64C7">
      <w:r>
        <w:t xml:space="preserve">A.2. </w:t>
      </w:r>
      <w:r>
        <w:rPr>
          <w:rFonts w:hint="eastAsia"/>
        </w:rPr>
        <w:t>数据类型</w:t>
      </w:r>
    </w:p>
    <w:p w:rsidR="005A7C43" w:rsidRDefault="005A7C43" w:rsidP="005E64C7">
      <w:r>
        <w:rPr>
          <w:rFonts w:hint="eastAsia"/>
        </w:rPr>
        <w:t>简单数据类型</w:t>
      </w:r>
    </w:p>
    <w:p w:rsidR="005A7C43" w:rsidRDefault="005A7C43" w:rsidP="005E64C7"/>
    <w:p w:rsidR="005A7C43" w:rsidRDefault="005A7C43" w:rsidP="005E64C7">
      <w:r>
        <w:t>Integer, Real, Char, Boolean, String</w:t>
      </w:r>
    </w:p>
    <w:p w:rsidR="005A7C43" w:rsidRDefault="005A7C43" w:rsidP="005E64C7">
      <w:r>
        <w:rPr>
          <w:rFonts w:hint="eastAsia"/>
        </w:rPr>
        <w:t>示例：</w:t>
      </w:r>
    </w:p>
    <w:p w:rsidR="005A7C43" w:rsidRDefault="005A7C43" w:rsidP="005E64C7"/>
    <w:p w:rsidR="005A7C43" w:rsidRDefault="005A7C43" w:rsidP="005E64C7">
      <w:r>
        <w:t>var</w:t>
      </w:r>
    </w:p>
    <w:p w:rsidR="005A7C43" w:rsidRDefault="005A7C43" w:rsidP="005E64C7">
      <w:r>
        <w:t xml:space="preserve">  r: Real;</w:t>
      </w:r>
    </w:p>
    <w:p w:rsidR="005A7C43" w:rsidRDefault="005A7C43" w:rsidP="005E64C7">
      <w:r>
        <w:t xml:space="preserve">  i: Integer;</w:t>
      </w:r>
    </w:p>
    <w:p w:rsidR="005A7C43" w:rsidRDefault="005A7C43" w:rsidP="005E64C7">
      <w:r>
        <w:t xml:space="preserve">  c: Char;</w:t>
      </w:r>
    </w:p>
    <w:p w:rsidR="005A7C43" w:rsidRDefault="005A7C43" w:rsidP="005E64C7">
      <w:r>
        <w:t xml:space="preserve">  b: Boolean;</w:t>
      </w:r>
    </w:p>
    <w:p w:rsidR="005A7C43" w:rsidRDefault="005A7C43" w:rsidP="005E64C7">
      <w:r>
        <w:rPr>
          <w:rFonts w:hint="eastAsia"/>
        </w:rPr>
        <w:t>复合数据类型</w:t>
      </w:r>
    </w:p>
    <w:p w:rsidR="005A7C43" w:rsidRDefault="005A7C43" w:rsidP="005E64C7"/>
    <w:p w:rsidR="005A7C43" w:rsidRDefault="005A7C43" w:rsidP="005E64C7">
      <w:r>
        <w:t>Set, Enum, Record, Array</w:t>
      </w:r>
    </w:p>
    <w:p w:rsidR="005A7C43" w:rsidRDefault="005A7C43" w:rsidP="005E64C7">
      <w:r>
        <w:rPr>
          <w:rFonts w:hint="eastAsia"/>
        </w:rPr>
        <w:t>示例：</w:t>
      </w:r>
    </w:p>
    <w:p w:rsidR="005A7C43" w:rsidRDefault="005A7C43" w:rsidP="005E64C7"/>
    <w:p w:rsidR="005A7C43" w:rsidRDefault="005A7C43" w:rsidP="005E64C7">
      <w:r>
        <w:t>var</w:t>
      </w:r>
    </w:p>
    <w:p w:rsidR="005A7C43" w:rsidRDefault="005A7C43" w:rsidP="005E64C7">
      <w:r>
        <w:t xml:space="preserve">  set1: set of Integer;</w:t>
      </w:r>
    </w:p>
    <w:p w:rsidR="005A7C43" w:rsidRDefault="005A7C43" w:rsidP="005E64C7">
      <w:r>
        <w:t xml:space="preserve">  arr1: array of Integer;       { </w:t>
      </w:r>
      <w:r>
        <w:rPr>
          <w:rFonts w:hint="eastAsia"/>
        </w:rPr>
        <w:t>动态数组</w:t>
      </w:r>
      <w:r>
        <w:t xml:space="preserve"> }</w:t>
      </w:r>
    </w:p>
    <w:p w:rsidR="005A7C43" w:rsidRDefault="005A7C43" w:rsidP="005E64C7">
      <w:r>
        <w:t xml:space="preserve">  arr2: array [0..10] of String;</w:t>
      </w:r>
    </w:p>
    <w:p w:rsidR="005A7C43" w:rsidRDefault="005A7C43" w:rsidP="005E64C7">
      <w:r>
        <w:t xml:space="preserve">  r1: record of</w:t>
      </w:r>
    </w:p>
    <w:p w:rsidR="005A7C43" w:rsidRDefault="005A7C43" w:rsidP="005E64C7">
      <w:r>
        <w:t xml:space="preserve">       name: String;</w:t>
      </w:r>
    </w:p>
    <w:p w:rsidR="005A7C43" w:rsidRDefault="005A7C43" w:rsidP="005E64C7">
      <w:r>
        <w:t xml:space="preserve">       age: integer;</w:t>
      </w:r>
    </w:p>
    <w:p w:rsidR="005A7C43" w:rsidRDefault="005A7C43" w:rsidP="005E64C7">
      <w:r>
        <w:t xml:space="preserve">     end;</w:t>
      </w:r>
    </w:p>
    <w:p w:rsidR="005A7C43" w:rsidRDefault="005A7C43" w:rsidP="005E64C7">
      <w:r>
        <w:t xml:space="preserve">  e: (apple, pear, banana, orange, lemon);</w:t>
      </w:r>
      <w:r>
        <w:tab/>
      </w:r>
    </w:p>
    <w:p w:rsidR="005A7C43" w:rsidRDefault="005A7C43" w:rsidP="005E64C7">
      <w:r>
        <w:rPr>
          <w:rFonts w:hint="eastAsia"/>
        </w:rPr>
        <w:t>自定义数据类型和指针数据类型</w:t>
      </w:r>
    </w:p>
    <w:p w:rsidR="005A7C43" w:rsidRDefault="005A7C43" w:rsidP="005E64C7"/>
    <w:p w:rsidR="005A7C43" w:rsidRDefault="005A7C43" w:rsidP="005E64C7">
      <w:r>
        <w:t>type</w:t>
      </w:r>
    </w:p>
    <w:p w:rsidR="005A7C43" w:rsidRDefault="005A7C43" w:rsidP="005E64C7">
      <w:r>
        <w:t xml:space="preserve">  x = Integer;</w:t>
      </w:r>
    </w:p>
    <w:p w:rsidR="005A7C43" w:rsidRDefault="005A7C43" w:rsidP="005E64C7">
      <w:r>
        <w:t xml:space="preserve">  y = x;</w:t>
      </w:r>
    </w:p>
    <w:p w:rsidR="005A7C43" w:rsidRDefault="005A7C43" w:rsidP="005E64C7">
      <w:r>
        <w:t xml:space="preserve">  ...</w:t>
      </w:r>
    </w:p>
    <w:p w:rsidR="005A7C43" w:rsidRDefault="005A7C43" w:rsidP="005E64C7"/>
    <w:p w:rsidR="005A7C43" w:rsidRDefault="005A7C43" w:rsidP="005E64C7">
      <w:r>
        <w:t xml:space="preserve">type </w:t>
      </w:r>
    </w:p>
    <w:p w:rsidR="005A7C43" w:rsidRDefault="005A7C43" w:rsidP="005E64C7">
      <w:r>
        <w:t xml:space="preserve">  a = Array [1..10] of Integer;</w:t>
      </w:r>
    </w:p>
    <w:p w:rsidR="005A7C43" w:rsidRDefault="005A7C43" w:rsidP="005E64C7">
      <w:r>
        <w:t xml:space="preserve">  b = record</w:t>
      </w:r>
    </w:p>
    <w:p w:rsidR="005A7C43" w:rsidRDefault="005A7C43" w:rsidP="005E64C7">
      <w:r>
        <w:t xml:space="preserve">        x: Integer;</w:t>
      </w:r>
    </w:p>
    <w:p w:rsidR="005A7C43" w:rsidRDefault="005A7C43" w:rsidP="005E64C7">
      <w:r>
        <w:t xml:space="preserve">        y: Char</w:t>
      </w:r>
    </w:p>
    <w:p w:rsidR="005A7C43" w:rsidRDefault="005A7C43" w:rsidP="005E64C7">
      <w:r>
        <w:t xml:space="preserve">      end;</w:t>
      </w:r>
    </w:p>
    <w:p w:rsidR="005A7C43" w:rsidRDefault="005A7C43" w:rsidP="005E64C7"/>
    <w:p w:rsidR="005A7C43" w:rsidRDefault="005A7C43" w:rsidP="005E64C7">
      <w:r>
        <w:t xml:space="preserve">type </w:t>
      </w:r>
    </w:p>
    <w:p w:rsidR="005A7C43" w:rsidRDefault="005A7C43" w:rsidP="005E64C7">
      <w:r>
        <w:t xml:space="preserve">  a = ^b;</w:t>
      </w:r>
    </w:p>
    <w:p w:rsidR="005A7C43" w:rsidRDefault="005A7C43" w:rsidP="005E64C7">
      <w:r>
        <w:t xml:space="preserve">  b = record</w:t>
      </w:r>
    </w:p>
    <w:p w:rsidR="005A7C43" w:rsidRDefault="005A7C43" w:rsidP="005E64C7">
      <w:r>
        <w:t xml:space="preserve">        x: Integer;</w:t>
      </w:r>
    </w:p>
    <w:p w:rsidR="005A7C43" w:rsidRDefault="005A7C43" w:rsidP="005E64C7">
      <w:r>
        <w:t xml:space="preserve">        y: Char;</w:t>
      </w:r>
    </w:p>
    <w:p w:rsidR="005A7C43" w:rsidRDefault="005A7C43" w:rsidP="005E64C7">
      <w:r>
        <w:t xml:space="preserve">        z: a</w:t>
      </w:r>
    </w:p>
    <w:p w:rsidR="005A7C43" w:rsidRDefault="005A7C43" w:rsidP="005E64C7">
      <w:r>
        <w:t xml:space="preserve">      end;</w:t>
      </w:r>
    </w:p>
    <w:p w:rsidR="005A7C43" w:rsidRDefault="005A7C43" w:rsidP="005E64C7">
      <w:r>
        <w:t>var</w:t>
      </w:r>
    </w:p>
    <w:p w:rsidR="005A7C43" w:rsidRDefault="005A7C43" w:rsidP="005E64C7">
      <w:r>
        <w:t xml:space="preserve">  pointertob: a;</w:t>
      </w:r>
    </w:p>
    <w:p w:rsidR="005A7C43" w:rsidRDefault="005A7C43" w:rsidP="005E64C7">
      <w:r>
        <w:t xml:space="preserve">  pInt : ^Integer;</w:t>
      </w:r>
    </w:p>
    <w:p w:rsidR="005A7C43" w:rsidRDefault="005A7C43" w:rsidP="005E64C7"/>
    <w:p w:rsidR="005A7C43" w:rsidRDefault="005A7C43" w:rsidP="005E64C7">
      <w:r>
        <w:t>new(pointertob);</w:t>
      </w:r>
    </w:p>
    <w:p w:rsidR="005A7C43" w:rsidRDefault="005A7C43" w:rsidP="005E64C7"/>
    <w:p w:rsidR="005A7C43" w:rsidRDefault="005A7C43" w:rsidP="005E64C7">
      <w:r>
        <w:t>pointertob^.x := 10;</w:t>
      </w:r>
    </w:p>
    <w:p w:rsidR="005A7C43" w:rsidRDefault="005A7C43" w:rsidP="005E64C7">
      <w:r>
        <w:t>pointertob^.y := 'A';</w:t>
      </w:r>
    </w:p>
    <w:p w:rsidR="005A7C43" w:rsidRDefault="005A7C43" w:rsidP="005E64C7">
      <w:r>
        <w:t>pointertob^.z := nil;</w:t>
      </w:r>
    </w:p>
    <w:p w:rsidR="005A7C43" w:rsidRDefault="005A7C43" w:rsidP="005E64C7">
      <w:r>
        <w:t xml:space="preserve">A.3. </w:t>
      </w:r>
      <w:r>
        <w:rPr>
          <w:rFonts w:hint="eastAsia"/>
        </w:rPr>
        <w:t>控制语句和表达式</w:t>
      </w:r>
    </w:p>
    <w:p w:rsidR="005A7C43" w:rsidRDefault="005A7C43" w:rsidP="005E64C7">
      <w:r>
        <w:rPr>
          <w:rFonts w:hint="eastAsia"/>
        </w:rPr>
        <w:t>控制语句</w:t>
      </w:r>
      <w:r>
        <w:t>. if, while, repeat, case, for</w:t>
      </w:r>
    </w:p>
    <w:p w:rsidR="005A7C43" w:rsidRDefault="005A7C43" w:rsidP="005E64C7"/>
    <w:p w:rsidR="005A7C43" w:rsidRDefault="005A7C43" w:rsidP="005E64C7"/>
    <w:p w:rsidR="005A7C43" w:rsidRDefault="005A7C43" w:rsidP="005E64C7">
      <w:r>
        <w:t xml:space="preserve">    while a&lt;&gt;b do </w:t>
      </w:r>
    </w:p>
    <w:p w:rsidR="005A7C43" w:rsidRDefault="005A7C43" w:rsidP="005E64C7">
      <w:r>
        <w:t xml:space="preserve">      writeln('Waiting');</w:t>
      </w:r>
    </w:p>
    <w:p w:rsidR="005A7C43" w:rsidRDefault="005A7C43" w:rsidP="005E64C7">
      <w:r>
        <w:t xml:space="preserve"> </w:t>
      </w:r>
    </w:p>
    <w:p w:rsidR="005A7C43" w:rsidRDefault="005A7C43" w:rsidP="005E64C7">
      <w:r>
        <w:t xml:space="preserve">    if a &gt; b then</w:t>
      </w:r>
    </w:p>
    <w:p w:rsidR="005A7C43" w:rsidRDefault="005A7C43" w:rsidP="005E64C7">
      <w:r>
        <w:t xml:space="preserve">      writeln('Condition met')</w:t>
      </w:r>
    </w:p>
    <w:p w:rsidR="005A7C43" w:rsidRDefault="005A7C43" w:rsidP="005E64C7">
      <w:r>
        <w:t xml:space="preserve">    else </w:t>
      </w:r>
    </w:p>
    <w:p w:rsidR="005A7C43" w:rsidRDefault="005A7C43" w:rsidP="005E64C7">
      <w:r>
        <w:t xml:space="preserve">      writeln('Condition not met');</w:t>
      </w:r>
    </w:p>
    <w:p w:rsidR="005A7C43" w:rsidRDefault="005A7C43" w:rsidP="005E64C7">
      <w:r>
        <w:t xml:space="preserve"> </w:t>
      </w:r>
    </w:p>
    <w:p w:rsidR="005A7C43" w:rsidRDefault="005A7C43" w:rsidP="005E64C7">
      <w:r>
        <w:t xml:space="preserve">    for i := 1 to 10 do</w:t>
      </w:r>
    </w:p>
    <w:p w:rsidR="005A7C43" w:rsidRDefault="005A7C43" w:rsidP="005E64C7">
      <w:r>
        <w:t xml:space="preserve">      writeln('Iteration: ', i:1);</w:t>
      </w:r>
    </w:p>
    <w:p w:rsidR="005A7C43" w:rsidRDefault="005A7C43" w:rsidP="005E64C7">
      <w:r>
        <w:t xml:space="preserve"> </w:t>
      </w:r>
    </w:p>
    <w:p w:rsidR="005A7C43" w:rsidRDefault="005A7C43" w:rsidP="005E64C7">
      <w:r>
        <w:t xml:space="preserve">    repeat</w:t>
      </w:r>
    </w:p>
    <w:p w:rsidR="005A7C43" w:rsidRDefault="005A7C43" w:rsidP="005E64C7">
      <w:r>
        <w:t xml:space="preserve">      a := a + 1</w:t>
      </w:r>
    </w:p>
    <w:p w:rsidR="005A7C43" w:rsidRDefault="005A7C43" w:rsidP="005E64C7">
      <w:r>
        <w:t xml:space="preserve">    until a = 10;</w:t>
      </w:r>
    </w:p>
    <w:p w:rsidR="005A7C43" w:rsidRDefault="005A7C43" w:rsidP="005E64C7">
      <w:r>
        <w:t xml:space="preserve"> </w:t>
      </w:r>
    </w:p>
    <w:p w:rsidR="005A7C43" w:rsidRDefault="005A7C43" w:rsidP="005E64C7">
      <w:r>
        <w:t xml:space="preserve">    case i of</w:t>
      </w:r>
    </w:p>
    <w:p w:rsidR="005A7C43" w:rsidRDefault="005A7C43" w:rsidP="005E64C7">
      <w:r>
        <w:t xml:space="preserve">      0: write('zero');</w:t>
      </w:r>
    </w:p>
    <w:p w:rsidR="005A7C43" w:rsidRDefault="005A7C43" w:rsidP="005E64C7">
      <w:r>
        <w:t xml:space="preserve">      1: write('one');</w:t>
      </w:r>
    </w:p>
    <w:p w:rsidR="005A7C43" w:rsidRDefault="005A7C43" w:rsidP="005E64C7">
      <w:r>
        <w:t xml:space="preserve">      2: write('two');</w:t>
      </w:r>
    </w:p>
    <w:p w:rsidR="005A7C43" w:rsidRDefault="005A7C43" w:rsidP="005E64C7">
      <w:r>
        <w:t xml:space="preserve">    end;</w:t>
      </w:r>
    </w:p>
    <w:p w:rsidR="005A7C43" w:rsidRDefault="005A7C43" w:rsidP="005E64C7"/>
    <w:p w:rsidR="005A7C43" w:rsidRDefault="005A7C43" w:rsidP="005E64C7">
      <w:r>
        <w:rPr>
          <w:rFonts w:hint="eastAsia"/>
        </w:rPr>
        <w:t>表达式</w:t>
      </w:r>
      <w:r>
        <w:t xml:space="preserve">. </w:t>
      </w:r>
    </w:p>
    <w:p w:rsidR="005A7C43" w:rsidRDefault="005A7C43" w:rsidP="005E64C7"/>
    <w:p w:rsidR="005A7C43" w:rsidRDefault="005A7C43" w:rsidP="005E64C7"/>
    <w:p w:rsidR="005A7C43" w:rsidRDefault="005A7C43" w:rsidP="005E64C7">
      <w:r>
        <w:t xml:space="preserve">      </w:t>
      </w:r>
      <w:r>
        <w:rPr>
          <w:rFonts w:hint="eastAsia"/>
        </w:rPr>
        <w:t>数值表达式：</w:t>
      </w:r>
      <w:r>
        <w:t xml:space="preserve"> +, -, *, / </w:t>
      </w:r>
    </w:p>
    <w:p w:rsidR="005A7C43" w:rsidRDefault="005A7C43" w:rsidP="005E64C7"/>
    <w:p w:rsidR="005A7C43" w:rsidRDefault="005A7C43" w:rsidP="005E64C7">
      <w:r>
        <w:t xml:space="preserve">         1 + a, 2 * 4, 3.5 / 6</w:t>
      </w:r>
    </w:p>
    <w:p w:rsidR="005A7C43" w:rsidRDefault="005A7C43" w:rsidP="005E64C7"/>
    <w:p w:rsidR="005A7C43" w:rsidRDefault="005A7C43" w:rsidP="005E64C7">
      <w:r>
        <w:t xml:space="preserve">      </w:t>
      </w:r>
      <w:r>
        <w:rPr>
          <w:rFonts w:hint="eastAsia"/>
        </w:rPr>
        <w:t>布尔表达式</w:t>
      </w:r>
      <w:r>
        <w:t>: and, or, not, &lt;, &gt;, &lt;=, &gt;=, &lt;&gt;</w:t>
      </w:r>
    </w:p>
    <w:p w:rsidR="005A7C43" w:rsidRDefault="005A7C43" w:rsidP="005E64C7">
      <w:r>
        <w:t xml:space="preserve">      </w:t>
      </w:r>
    </w:p>
    <w:p w:rsidR="005A7C43" w:rsidRDefault="005A7C43" w:rsidP="005E64C7">
      <w:r>
        <w:t xml:space="preserve">         a and b </w:t>
      </w:r>
    </w:p>
    <w:p w:rsidR="005A7C43" w:rsidRDefault="005A7C43" w:rsidP="005E64C7">
      <w:r>
        <w:t xml:space="preserve">         a = b</w:t>
      </w:r>
    </w:p>
    <w:p w:rsidR="005A7C43" w:rsidRDefault="005A7C43" w:rsidP="005E64C7">
      <w:r>
        <w:t xml:space="preserve">      </w:t>
      </w:r>
    </w:p>
    <w:p w:rsidR="005A7C43" w:rsidRDefault="005A7C43" w:rsidP="005E64C7">
      <w:r>
        <w:t xml:space="preserve">      </w:t>
      </w:r>
      <w:r>
        <w:rPr>
          <w:rFonts w:hint="eastAsia"/>
        </w:rPr>
        <w:t>字符串表达式</w:t>
      </w:r>
      <w:r>
        <w:t>: +</w:t>
      </w:r>
    </w:p>
    <w:p w:rsidR="005A7C43" w:rsidRDefault="005A7C43" w:rsidP="005E64C7">
      <w:r>
        <w:t xml:space="preserve">      </w:t>
      </w:r>
    </w:p>
    <w:p w:rsidR="005A7C43" w:rsidRDefault="005A7C43" w:rsidP="005E64C7">
      <w:r>
        <w:t xml:space="preserve">         'abc' + 'efg'</w:t>
      </w:r>
    </w:p>
    <w:p w:rsidR="005A7C43" w:rsidRDefault="005A7C43" w:rsidP="005E64C7"/>
    <w:p w:rsidR="005A7C43" w:rsidRDefault="005A7C43" w:rsidP="005E64C7">
      <w:r>
        <w:t xml:space="preserve">      </w:t>
      </w:r>
      <w:r>
        <w:rPr>
          <w:rFonts w:hint="eastAsia"/>
        </w:rPr>
        <w:t>集合运算</w:t>
      </w:r>
      <w:r>
        <w:t xml:space="preserve">: in </w:t>
      </w:r>
    </w:p>
    <w:p w:rsidR="005A7C43" w:rsidRDefault="005A7C43" w:rsidP="005E64C7">
      <w:r>
        <w:t xml:space="preserve">         </w:t>
      </w:r>
    </w:p>
    <w:p w:rsidR="005A7C43" w:rsidRDefault="005A7C43" w:rsidP="005E64C7">
      <w:r>
        <w:t xml:space="preserve">          a in [1,2,3]  </w:t>
      </w:r>
    </w:p>
    <w:p w:rsidR="005A7C43" w:rsidRDefault="005A7C43" w:rsidP="005E64C7"/>
    <w:p w:rsidR="005A7C43" w:rsidRDefault="005A7C43" w:rsidP="005E64C7">
      <w:r>
        <w:t xml:space="preserve">      </w:t>
      </w:r>
      <w:r>
        <w:rPr>
          <w:rFonts w:hint="eastAsia"/>
        </w:rPr>
        <w:t>指针运算</w:t>
      </w:r>
      <w:r>
        <w:t>: ^ , @</w:t>
      </w:r>
    </w:p>
    <w:p w:rsidR="005A7C43" w:rsidRDefault="005A7C43" w:rsidP="005E64C7">
      <w:r>
        <w:t xml:space="preserve">          </w:t>
      </w:r>
    </w:p>
    <w:p w:rsidR="005A7C43" w:rsidRDefault="005A7C43" w:rsidP="005E64C7">
      <w:r>
        <w:t xml:space="preserve">          p^ := s;</w:t>
      </w:r>
    </w:p>
    <w:p w:rsidR="005A7C43" w:rsidRDefault="005A7C43" w:rsidP="005E64C7">
      <w:r>
        <w:t xml:space="preserve">          p  := @i;</w:t>
      </w:r>
    </w:p>
    <w:p w:rsidR="005A7C43" w:rsidRDefault="005A7C43" w:rsidP="005E64C7">
      <w:r>
        <w:t xml:space="preserve">          p  := addr(x);</w:t>
      </w:r>
    </w:p>
    <w:p w:rsidR="005A7C43" w:rsidRDefault="005A7C43" w:rsidP="005E64C7"/>
    <w:p w:rsidR="005A7C43" w:rsidRDefault="005A7C43" w:rsidP="005E64C7">
      <w:r>
        <w:t xml:space="preserve">      </w:t>
      </w:r>
      <w:r>
        <w:rPr>
          <w:rFonts w:hint="eastAsia"/>
        </w:rPr>
        <w:t>访问记录体</w:t>
      </w:r>
      <w:r>
        <w:t>: .</w:t>
      </w:r>
    </w:p>
    <w:p w:rsidR="005A7C43" w:rsidRDefault="005A7C43" w:rsidP="005E64C7"/>
    <w:p w:rsidR="005A7C43" w:rsidRDefault="005A7C43" w:rsidP="005E64C7">
      <w:r>
        <w:t xml:space="preserve">          s.name := 'jondy';</w:t>
      </w:r>
    </w:p>
    <w:p w:rsidR="005A7C43" w:rsidRDefault="005A7C43" w:rsidP="005E64C7"/>
    <w:p w:rsidR="005A7C43" w:rsidRDefault="005A7C43" w:rsidP="005E64C7">
      <w:r>
        <w:t xml:space="preserve">      </w:t>
      </w:r>
      <w:r>
        <w:rPr>
          <w:rFonts w:hint="eastAsia"/>
        </w:rPr>
        <w:t>赋值语句：</w:t>
      </w:r>
      <w:r>
        <w:t>:=</w:t>
      </w:r>
    </w:p>
    <w:p w:rsidR="005A7C43" w:rsidRDefault="005A7C43" w:rsidP="005E64C7"/>
    <w:p w:rsidR="005A7C43" w:rsidRDefault="005A7C43" w:rsidP="005E64C7">
      <w:r>
        <w:t xml:space="preserve">          s := 2;</w:t>
      </w:r>
    </w:p>
    <w:p w:rsidR="005A7C43" w:rsidRDefault="005A7C43" w:rsidP="005E64C7"/>
    <w:p w:rsidR="005A7C43" w:rsidRDefault="005A7C43" w:rsidP="005E64C7">
      <w:r>
        <w:t xml:space="preserve">A.4. </w:t>
      </w:r>
      <w:r>
        <w:rPr>
          <w:rFonts w:hint="eastAsia"/>
        </w:rPr>
        <w:t>函数和过程</w:t>
      </w:r>
    </w:p>
    <w:p w:rsidR="005A7C43" w:rsidRDefault="005A7C43" w:rsidP="005E64C7">
      <w:r>
        <w:rPr>
          <w:rFonts w:hint="eastAsia"/>
        </w:rPr>
        <w:t>函数和过程的定义示例</w:t>
      </w:r>
    </w:p>
    <w:p w:rsidR="005A7C43" w:rsidRDefault="005A7C43" w:rsidP="005E64C7"/>
    <w:p w:rsidR="005A7C43" w:rsidRDefault="005A7C43" w:rsidP="005E64C7">
      <w:r>
        <w:t xml:space="preserve">  function next(k: integer): integer;</w:t>
      </w:r>
    </w:p>
    <w:p w:rsidR="005A7C43" w:rsidRDefault="005A7C43" w:rsidP="005E64C7">
      <w:r>
        <w:t xml:space="preserve">  begin</w:t>
      </w:r>
    </w:p>
    <w:p w:rsidR="005A7C43" w:rsidRDefault="005A7C43" w:rsidP="005E64C7">
      <w:r>
        <w:t xml:space="preserve">    result := k + 1</w:t>
      </w:r>
    </w:p>
    <w:p w:rsidR="005A7C43" w:rsidRDefault="005A7C43" w:rsidP="005E64C7">
      <w:r>
        <w:t xml:space="preserve">  end;</w:t>
      </w:r>
    </w:p>
    <w:p w:rsidR="005A7C43" w:rsidRDefault="005A7C43" w:rsidP="005E64C7"/>
    <w:p w:rsidR="005A7C43" w:rsidRDefault="005A7C43" w:rsidP="005E64C7">
      <w:r>
        <w:t xml:space="preserve">  procedure print(var j: integer); </w:t>
      </w:r>
    </w:p>
    <w:p w:rsidR="005A7C43" w:rsidRDefault="005A7C43" w:rsidP="005E64C7">
      <w:r>
        <w:t xml:space="preserve">  begin</w:t>
      </w:r>
    </w:p>
    <w:p w:rsidR="005A7C43" w:rsidRDefault="005A7C43" w:rsidP="005E64C7">
      <w:r>
        <w:t xml:space="preserve">    writeln('The total is: ', j);</w:t>
      </w:r>
    </w:p>
    <w:p w:rsidR="005A7C43" w:rsidRDefault="005A7C43" w:rsidP="005E64C7">
      <w:r>
        <w:t xml:space="preserve">    j := next(j)</w:t>
      </w:r>
    </w:p>
    <w:p w:rsidR="005A7C43" w:rsidRDefault="005A7C43" w:rsidP="005E64C7">
      <w:r>
        <w:t xml:space="preserve">  end;</w:t>
      </w:r>
    </w:p>
    <w:p w:rsidR="005A7C43" w:rsidRDefault="005A7C43" w:rsidP="005E64C7">
      <w:r>
        <w:t>Note</w:t>
      </w:r>
    </w:p>
    <w:p w:rsidR="005A7C43" w:rsidRDefault="005A7C43" w:rsidP="005E64C7">
      <w:r>
        <w:rPr>
          <w:rFonts w:hint="eastAsia"/>
        </w:rPr>
        <w:t>函数的返回值使用关键字</w:t>
      </w:r>
      <w:r>
        <w:t xml:space="preserve"> result </w:t>
      </w:r>
      <w:r>
        <w:rPr>
          <w:rFonts w:hint="eastAsia"/>
        </w:rPr>
        <w:t>返回，而不是函数名称，这是和标准</w:t>
      </w:r>
      <w:r>
        <w:t xml:space="preserve"> Pascal </w:t>
      </w:r>
      <w:r>
        <w:rPr>
          <w:rFonts w:hint="eastAsia"/>
        </w:rPr>
        <w:t>不兼容的地方之一。</w:t>
      </w:r>
    </w:p>
    <w:p w:rsidR="005A7C43" w:rsidRDefault="005A7C43" w:rsidP="005E64C7"/>
    <w:p w:rsidR="005A7C43" w:rsidRDefault="005A7C43" w:rsidP="005E64C7">
      <w:r>
        <w:t>Note</w:t>
      </w:r>
    </w:p>
    <w:p w:rsidR="005A7C43" w:rsidRDefault="005A7C43" w:rsidP="005E64C7">
      <w:r>
        <w:rPr>
          <w:rFonts w:hint="eastAsia"/>
        </w:rPr>
        <w:t>不支持在函数定义中再次定义其他函数。</w:t>
      </w:r>
    </w:p>
    <w:p w:rsidR="005A7C43" w:rsidRDefault="005A7C43" w:rsidP="005E64C7"/>
    <w:p w:rsidR="005A7C43" w:rsidRDefault="005A7C43" w:rsidP="005E64C7">
      <w:r>
        <w:t xml:space="preserve">A.5. </w:t>
      </w:r>
      <w:r>
        <w:rPr>
          <w:rFonts w:hint="eastAsia"/>
        </w:rPr>
        <w:t>扩展功能：数据池</w:t>
      </w:r>
    </w:p>
    <w:p w:rsidR="005A7C43" w:rsidRDefault="005A7C43" w:rsidP="005E64C7">
      <w:r>
        <w:rPr>
          <w:rFonts w:hint="eastAsia"/>
        </w:rPr>
        <w:t>数据池功能是</w:t>
      </w:r>
      <w:r>
        <w:t xml:space="preserve"> Pascal </w:t>
      </w:r>
      <w:r>
        <w:rPr>
          <w:rFonts w:hint="eastAsia"/>
        </w:rPr>
        <w:t>不支持的，访问数据池的方式是在变量声明的时候使用</w:t>
      </w:r>
      <w:r>
        <w:t xml:space="preserve"> '@' </w:t>
      </w:r>
      <w:r>
        <w:rPr>
          <w:rFonts w:hint="eastAsia"/>
        </w:rPr>
        <w:t>作为变量前缀，那么该变量在执行过程中会被自动使用数据池中的同名变量来赋值。</w:t>
      </w:r>
    </w:p>
    <w:p w:rsidR="005A7C43" w:rsidRDefault="005A7C43" w:rsidP="005E64C7"/>
    <w:p w:rsidR="005A7C43" w:rsidRDefault="005A7C43" w:rsidP="005E64C7">
      <w:r>
        <w:t>var</w:t>
      </w:r>
    </w:p>
    <w:p w:rsidR="005A7C43" w:rsidRDefault="005A7C43" w:rsidP="005E64C7">
      <w:r>
        <w:t xml:space="preserve">    @x: Integer;</w:t>
      </w:r>
    </w:p>
    <w:p w:rsidR="005A7C43" w:rsidRDefault="005A7C43" w:rsidP="005E64C7">
      <w:r>
        <w:t>begin</w:t>
      </w:r>
    </w:p>
    <w:p w:rsidR="005A7C43" w:rsidRDefault="005A7C43" w:rsidP="005E64C7">
      <w:r>
        <w:t xml:space="preserve">    writeln('Get the value from datapool: ', x);</w:t>
      </w:r>
    </w:p>
    <w:p w:rsidR="005A7C43" w:rsidRDefault="005A7C43" w:rsidP="005E64C7">
      <w:r>
        <w:t>end.</w:t>
      </w:r>
    </w:p>
    <w:p w:rsidR="005A7C43" w:rsidRDefault="005A7C43" w:rsidP="005E64C7">
      <w:r>
        <w:t xml:space="preserve">A.6. </w:t>
      </w:r>
      <w:r>
        <w:rPr>
          <w:rFonts w:hint="eastAsia"/>
        </w:rPr>
        <w:t>系统函数库</w:t>
      </w:r>
    </w:p>
    <w:p w:rsidR="005A7C43" w:rsidRDefault="005A7C43" w:rsidP="005E64C7">
      <w:r>
        <w:rPr>
          <w:rFonts w:hint="eastAsia"/>
        </w:rPr>
        <w:t>这里实现了常用了的</w:t>
      </w:r>
      <w:r>
        <w:t xml:space="preserve"> Pascal </w:t>
      </w:r>
      <w:r>
        <w:rPr>
          <w:rFonts w:hint="eastAsia"/>
        </w:rPr>
        <w:t>的库函数，这里定义的函数可以直接在算法中使用</w:t>
      </w:r>
    </w:p>
    <w:p w:rsidR="005A7C43" w:rsidRDefault="005A7C43" w:rsidP="005E64C7"/>
    <w:p w:rsidR="005A7C43" w:rsidRDefault="005A7C43" w:rsidP="005E64C7">
      <w:r>
        <w:t>abs</w:t>
      </w:r>
    </w:p>
    <w:p w:rsidR="005A7C43" w:rsidRDefault="005A7C43" w:rsidP="005E64C7">
      <w:pPr>
        <w:ind w:leftChars="100" w:left="210"/>
      </w:pPr>
      <w:r>
        <w:t>function Abs(X);</w:t>
      </w:r>
    </w:p>
    <w:p w:rsidR="005A7C43" w:rsidRDefault="005A7C43" w:rsidP="005E64C7">
      <w:r>
        <w:t>addr</w:t>
      </w:r>
    </w:p>
    <w:p w:rsidR="005A7C43" w:rsidRDefault="005A7C43" w:rsidP="005E64C7">
      <w:pPr>
        <w:ind w:leftChars="100" w:left="210"/>
      </w:pPr>
      <w:r>
        <w:t>function Addr(X): Pointer;</w:t>
      </w:r>
    </w:p>
    <w:p w:rsidR="005A7C43" w:rsidRDefault="005A7C43" w:rsidP="005E64C7">
      <w:r>
        <w:t>chr</w:t>
      </w:r>
    </w:p>
    <w:p w:rsidR="005A7C43" w:rsidRDefault="005A7C43" w:rsidP="005E64C7">
      <w:pPr>
        <w:ind w:leftChars="100" w:left="210"/>
      </w:pPr>
      <w:r>
        <w:t>function Chr(X: Byte): Char;</w:t>
      </w:r>
    </w:p>
    <w:p w:rsidR="005A7C43" w:rsidRDefault="005A7C43" w:rsidP="005E64C7">
      <w:r>
        <w:t>copy</w:t>
      </w:r>
    </w:p>
    <w:p w:rsidR="005A7C43" w:rsidRDefault="005A7C43" w:rsidP="005E64C7">
      <w:pPr>
        <w:ind w:leftChars="100" w:left="210"/>
      </w:pPr>
      <w:r>
        <w:t>function Copy(S; Index, Count: Integer): string;</w:t>
      </w:r>
    </w:p>
    <w:p w:rsidR="005A7C43" w:rsidRDefault="005A7C43" w:rsidP="005E64C7">
      <w:r>
        <w:t>cos</w:t>
      </w:r>
    </w:p>
    <w:p w:rsidR="005A7C43" w:rsidRDefault="005A7C43" w:rsidP="005E64C7">
      <w:pPr>
        <w:ind w:leftChars="100" w:left="210"/>
      </w:pPr>
      <w:r>
        <w:t>function Cos(X: Extended): Extended;</w:t>
      </w:r>
    </w:p>
    <w:p w:rsidR="005A7C43" w:rsidRDefault="005A7C43" w:rsidP="005E64C7">
      <w:r>
        <w:t>delete</w:t>
      </w:r>
    </w:p>
    <w:p w:rsidR="005A7C43" w:rsidRDefault="005A7C43" w:rsidP="005E64C7">
      <w:pPr>
        <w:ind w:leftChars="100" w:left="210"/>
      </w:pPr>
      <w:r>
        <w:t>procedure Delete(var S: string; Index, Count:Integer);</w:t>
      </w:r>
    </w:p>
    <w:p w:rsidR="005A7C43" w:rsidRDefault="005A7C43" w:rsidP="005E64C7">
      <w:r>
        <w:t>dispose</w:t>
      </w:r>
    </w:p>
    <w:p w:rsidR="005A7C43" w:rsidRDefault="005A7C43" w:rsidP="005E64C7">
      <w:pPr>
        <w:ind w:leftChars="100" w:left="210"/>
      </w:pPr>
      <w:r>
        <w:t>procedure Dispose(var P: Pointer);</w:t>
      </w:r>
    </w:p>
    <w:p w:rsidR="005A7C43" w:rsidRDefault="005A7C43" w:rsidP="005E64C7">
      <w:r>
        <w:t>exp</w:t>
      </w:r>
    </w:p>
    <w:p w:rsidR="005A7C43" w:rsidRDefault="005A7C43" w:rsidP="005E64C7">
      <w:pPr>
        <w:ind w:leftChars="100" w:left="210"/>
      </w:pPr>
      <w:r>
        <w:t>function Exp(X: Real): Real;</w:t>
      </w:r>
    </w:p>
    <w:p w:rsidR="005A7C43" w:rsidRDefault="005A7C43" w:rsidP="005E64C7">
      <w:r>
        <w:t>frac</w:t>
      </w:r>
    </w:p>
    <w:p w:rsidR="005A7C43" w:rsidRDefault="005A7C43" w:rsidP="005E64C7">
      <w:pPr>
        <w:ind w:leftChars="100" w:left="210"/>
      </w:pPr>
      <w:r>
        <w:t>function Frac(X: Extended): Extended;</w:t>
      </w:r>
    </w:p>
    <w:p w:rsidR="005A7C43" w:rsidRDefault="005A7C43" w:rsidP="005E64C7">
      <w:r>
        <w:t>high</w:t>
      </w:r>
    </w:p>
    <w:p w:rsidR="005A7C43" w:rsidRDefault="005A7C43" w:rsidP="005E64C7">
      <w:pPr>
        <w:ind w:leftChars="100" w:left="210"/>
      </w:pPr>
      <w:r>
        <w:t>function High(X);</w:t>
      </w:r>
    </w:p>
    <w:p w:rsidR="005A7C43" w:rsidRDefault="005A7C43" w:rsidP="005E64C7">
      <w:r>
        <w:t>insert</w:t>
      </w:r>
    </w:p>
    <w:p w:rsidR="005A7C43" w:rsidRDefault="005A7C43" w:rsidP="005E64C7">
      <w:pPr>
        <w:ind w:leftChars="100" w:left="210"/>
      </w:pPr>
      <w:r>
        <w:t>procedure Insert(Source: string; var S: string; Index: Integer);</w:t>
      </w:r>
    </w:p>
    <w:p w:rsidR="005A7C43" w:rsidRDefault="005A7C43" w:rsidP="005E64C7">
      <w:r>
        <w:t>int</w:t>
      </w:r>
    </w:p>
    <w:p w:rsidR="005A7C43" w:rsidRDefault="005A7C43" w:rsidP="005E64C7">
      <w:pPr>
        <w:ind w:leftChars="100" w:left="210"/>
      </w:pPr>
      <w:r>
        <w:t>function Int_(X: Extended): Extended;</w:t>
      </w:r>
    </w:p>
    <w:p w:rsidR="005A7C43" w:rsidRDefault="005A7C43" w:rsidP="005E64C7">
      <w:r>
        <w:t>length</w:t>
      </w:r>
    </w:p>
    <w:p w:rsidR="005A7C43" w:rsidRDefault="005A7C43" w:rsidP="005E64C7">
      <w:pPr>
        <w:ind w:leftChars="100" w:left="210"/>
      </w:pPr>
      <w:r>
        <w:t>function Length(S): Integer;</w:t>
      </w:r>
    </w:p>
    <w:p w:rsidR="005A7C43" w:rsidRDefault="005A7C43" w:rsidP="005E64C7">
      <w:r>
        <w:t>ln</w:t>
      </w:r>
    </w:p>
    <w:p w:rsidR="005A7C43" w:rsidRDefault="005A7C43" w:rsidP="005E64C7">
      <w:pPr>
        <w:ind w:leftChars="100" w:left="210"/>
      </w:pPr>
      <w:r>
        <w:t>function Ln(X: Real): Real;</w:t>
      </w:r>
    </w:p>
    <w:p w:rsidR="005A7C43" w:rsidRDefault="005A7C43" w:rsidP="005E64C7">
      <w:r>
        <w:t>low</w:t>
      </w:r>
    </w:p>
    <w:p w:rsidR="005A7C43" w:rsidRDefault="005A7C43" w:rsidP="005E64C7">
      <w:pPr>
        <w:ind w:leftChars="100" w:left="210"/>
      </w:pPr>
      <w:r>
        <w:t>function Low(X);</w:t>
      </w:r>
    </w:p>
    <w:p w:rsidR="005A7C43" w:rsidRDefault="005A7C43" w:rsidP="005E64C7">
      <w:r>
        <w:t>move</w:t>
      </w:r>
    </w:p>
    <w:p w:rsidR="005A7C43" w:rsidRDefault="005A7C43" w:rsidP="005E64C7">
      <w:pPr>
        <w:ind w:leftChars="100" w:left="210"/>
      </w:pPr>
      <w:r>
        <w:t>procedure Move(const Source; var Dest; Count: Integer);</w:t>
      </w:r>
    </w:p>
    <w:p w:rsidR="005A7C43" w:rsidRDefault="005A7C43" w:rsidP="005E64C7">
      <w:r>
        <w:t>new</w:t>
      </w:r>
    </w:p>
    <w:p w:rsidR="005A7C43" w:rsidRDefault="005A7C43" w:rsidP="005E64C7">
      <w:pPr>
        <w:ind w:leftChars="100" w:left="210"/>
      </w:pPr>
      <w:r>
        <w:t>procedure New(var P: Pointer);</w:t>
      </w:r>
    </w:p>
    <w:p w:rsidR="005A7C43" w:rsidRDefault="005A7C43" w:rsidP="005E64C7">
      <w:r>
        <w:t>odd</w:t>
      </w:r>
    </w:p>
    <w:p w:rsidR="005A7C43" w:rsidRDefault="005A7C43" w:rsidP="005E64C7">
      <w:pPr>
        <w:ind w:leftChars="100" w:left="210"/>
      </w:pPr>
      <w:r>
        <w:t>function Odd(X: Longint): Boolean;</w:t>
      </w:r>
    </w:p>
    <w:p w:rsidR="005A7C43" w:rsidRDefault="005A7C43" w:rsidP="005E64C7">
      <w:r>
        <w:t>ord</w:t>
      </w:r>
    </w:p>
    <w:p w:rsidR="005A7C43" w:rsidRDefault="005A7C43" w:rsidP="005E64C7">
      <w:pPr>
        <w:ind w:leftChars="100" w:left="210"/>
      </w:pPr>
      <w:r>
        <w:t>function Ord(X);</w:t>
      </w:r>
    </w:p>
    <w:p w:rsidR="005A7C43" w:rsidRDefault="005A7C43" w:rsidP="005E64C7">
      <w:r>
        <w:t>ptr</w:t>
      </w:r>
    </w:p>
    <w:p w:rsidR="005A7C43" w:rsidRDefault="005A7C43" w:rsidP="005E64C7">
      <w:pPr>
        <w:ind w:leftChars="100" w:left="210"/>
      </w:pPr>
      <w:r>
        <w:t>function Ptr(Address: Integer): Pointer;</w:t>
      </w:r>
    </w:p>
    <w:p w:rsidR="005A7C43" w:rsidRDefault="005A7C43" w:rsidP="005E64C7">
      <w:r>
        <w:t>pos</w:t>
      </w:r>
    </w:p>
    <w:p w:rsidR="005A7C43" w:rsidRDefault="005A7C43" w:rsidP="005E64C7">
      <w:pPr>
        <w:ind w:leftChars="100" w:left="210"/>
      </w:pPr>
      <w:r>
        <w:t>function Pos(Substr: string; S: string): Integer;</w:t>
      </w:r>
    </w:p>
    <w:p w:rsidR="005A7C43" w:rsidRDefault="005A7C43" w:rsidP="005E64C7">
      <w:r>
        <w:t>round</w:t>
      </w:r>
    </w:p>
    <w:p w:rsidR="005A7C43" w:rsidRDefault="005A7C43" w:rsidP="005E64C7">
      <w:pPr>
        <w:ind w:leftChars="100" w:left="210"/>
      </w:pPr>
      <w:r>
        <w:t>function Round(X: Extended): Int64;</w:t>
      </w:r>
    </w:p>
    <w:p w:rsidR="005A7C43" w:rsidRDefault="005A7C43" w:rsidP="005E64C7">
      <w:r>
        <w:t>setlength</w:t>
      </w:r>
    </w:p>
    <w:p w:rsidR="005A7C43" w:rsidRDefault="005A7C43" w:rsidP="005E64C7">
      <w:pPr>
        <w:ind w:leftChars="100" w:left="210"/>
      </w:pPr>
      <w:r>
        <w:t>procedure SetLength(var S; NewLength: Integer);</w:t>
      </w:r>
    </w:p>
    <w:p w:rsidR="005A7C43" w:rsidRDefault="005A7C43" w:rsidP="005E64C7">
      <w:r>
        <w:t>sin</w:t>
      </w:r>
    </w:p>
    <w:p w:rsidR="005A7C43" w:rsidRDefault="005A7C43" w:rsidP="005E64C7">
      <w:pPr>
        <w:ind w:leftChars="100" w:left="210"/>
      </w:pPr>
      <w:r>
        <w:t>function Sin(X: Extended): Extended;</w:t>
      </w:r>
    </w:p>
    <w:p w:rsidR="005A7C43" w:rsidRDefault="005A7C43" w:rsidP="005E64C7">
      <w:r>
        <w:t>sqr</w:t>
      </w:r>
    </w:p>
    <w:p w:rsidR="005A7C43" w:rsidRDefault="005A7C43" w:rsidP="005E64C7">
      <w:pPr>
        <w:ind w:leftChars="100" w:left="210"/>
      </w:pPr>
      <w:r>
        <w:t>function Sqr(X: Extended): Extended;</w:t>
      </w:r>
    </w:p>
    <w:p w:rsidR="005A7C43" w:rsidRDefault="005A7C43" w:rsidP="005E64C7">
      <w:r>
        <w:t>sqrt</w:t>
      </w:r>
    </w:p>
    <w:p w:rsidR="005A7C43" w:rsidRDefault="005A7C43" w:rsidP="005E64C7">
      <w:pPr>
        <w:ind w:leftChars="100" w:left="210"/>
      </w:pPr>
      <w:r>
        <w:t>function Sqrt(X: Extended): Extended;</w:t>
      </w:r>
    </w:p>
    <w:p w:rsidR="005A7C43" w:rsidRDefault="005A7C43" w:rsidP="005E64C7">
      <w:r>
        <w:t>trunc</w:t>
      </w:r>
    </w:p>
    <w:p w:rsidR="005A7C43" w:rsidRDefault="005A7C43" w:rsidP="005E64C7">
      <w:pPr>
        <w:ind w:leftChars="100" w:left="210"/>
      </w:pPr>
      <w:r>
        <w:t>function Trunc(X: Extended): Int64;</w:t>
      </w:r>
    </w:p>
    <w:p w:rsidR="005A7C43" w:rsidRDefault="005A7C43" w:rsidP="005E64C7">
      <w:r>
        <w:t>write</w:t>
      </w:r>
    </w:p>
    <w:p w:rsidR="005A7C43" w:rsidRDefault="005A7C43" w:rsidP="005E64C7">
      <w:pPr>
        <w:ind w:leftChars="100" w:left="210"/>
      </w:pPr>
      <w:r>
        <w:t>procedure Write([ var F: Text; ] P1 [, P2, ...,Pn ] );</w:t>
      </w:r>
    </w:p>
    <w:p w:rsidR="005A7C43" w:rsidRDefault="005A7C43" w:rsidP="005E64C7">
      <w:r>
        <w:t>writeln</w:t>
      </w:r>
    </w:p>
    <w:p w:rsidR="005A7C43" w:rsidRDefault="005A7C43" w:rsidP="005E64C7">
      <w:pPr>
        <w:ind w:leftChars="100" w:left="210"/>
      </w:pPr>
      <w:r>
        <w:t>procedure WriteLn([ var F: Text; ] P1 [, P2, ...,Pn ] );</w:t>
      </w:r>
    </w:p>
    <w:p w:rsidR="005A7C43" w:rsidRDefault="005A7C43" w:rsidP="005E64C7">
      <w:r>
        <w:t xml:space="preserve">Appendix B. </w:t>
      </w:r>
      <w:r>
        <w:rPr>
          <w:rFonts w:hint="eastAsia"/>
        </w:rPr>
        <w:t>常见问题</w:t>
      </w:r>
    </w:p>
    <w:p w:rsidR="005A7C43" w:rsidRDefault="005A7C43" w:rsidP="005E64C7">
      <w:r>
        <w:rPr>
          <w:rFonts w:hint="eastAsia"/>
        </w:rPr>
        <w:t>算法精灵™使用过程中的常见问题的解答和说明。</w:t>
      </w:r>
    </w:p>
    <w:p w:rsidR="005A7C43" w:rsidRDefault="005A7C43" w:rsidP="005E64C7"/>
    <w:p w:rsidR="005A7C43" w:rsidRDefault="005A7C43" w:rsidP="005E64C7">
      <w:r>
        <w:t xml:space="preserve">B.1. </w:t>
      </w:r>
      <w:r>
        <w:rPr>
          <w:rFonts w:hint="eastAsia"/>
        </w:rPr>
        <w:t>基本问题</w:t>
      </w:r>
    </w:p>
    <w:p w:rsidR="005A7C43" w:rsidRDefault="005A7C43" w:rsidP="005E64C7">
      <w:r>
        <w:t xml:space="preserve">B.1.1. </w:t>
      </w:r>
      <w:r>
        <w:rPr>
          <w:rFonts w:hint="eastAsia"/>
        </w:rPr>
        <w:t>算法精灵™是什么？</w:t>
      </w:r>
    </w:p>
    <w:p w:rsidR="005A7C43" w:rsidRDefault="005A7C43" w:rsidP="005E64C7"/>
    <w:p w:rsidR="005A7C43" w:rsidRPr="005E64C7" w:rsidRDefault="005A7C43" w:rsidP="005E64C7">
      <w:r>
        <w:rPr>
          <w:rFonts w:hint="eastAsia"/>
        </w:rPr>
        <w:t>算法精灵™是一个辅助教学的工具软件，可以帮助学生更好的掌握算法的实现原理和了解算法的实现过程。</w:t>
      </w:r>
    </w:p>
    <w:sectPr w:rsidR="005A7C43" w:rsidRPr="005E64C7" w:rsidSect="00896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C43" w:rsidRDefault="005A7C43" w:rsidP="00D27C87">
      <w:r>
        <w:separator/>
      </w:r>
    </w:p>
  </w:endnote>
  <w:endnote w:type="continuationSeparator" w:id="0">
    <w:p w:rsidR="005A7C43" w:rsidRDefault="005A7C43" w:rsidP="00D27C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C43" w:rsidRDefault="005A7C43">
    <w:pPr>
      <w:pStyle w:val="Footer"/>
      <w:jc w:val="center"/>
    </w:pPr>
  </w:p>
  <w:p w:rsidR="005A7C43" w:rsidRDefault="005A7C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C43" w:rsidRDefault="005A7C43" w:rsidP="00D27C87">
      <w:r>
        <w:separator/>
      </w:r>
    </w:p>
  </w:footnote>
  <w:footnote w:type="continuationSeparator" w:id="0">
    <w:p w:rsidR="005A7C43" w:rsidRDefault="005A7C43" w:rsidP="00D27C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37F3A"/>
    <w:multiLevelType w:val="hybridMultilevel"/>
    <w:tmpl w:val="743A6CEA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6EF238C"/>
    <w:multiLevelType w:val="multilevel"/>
    <w:tmpl w:val="0DCC8916"/>
    <w:lvl w:ilvl="0">
      <w:start w:val="1"/>
      <w:numFmt w:val="decimal"/>
      <w:pStyle w:val="Heading1"/>
      <w:lvlText w:val="%1"/>
      <w:lvlJc w:val="left"/>
      <w:pPr>
        <w:ind w:left="170" w:hanging="170"/>
      </w:pPr>
      <w:rPr>
        <w:rFonts w:cs="Times New Roman" w:hint="eastAsia"/>
      </w:rPr>
    </w:lvl>
    <w:lvl w:ilvl="1">
      <w:start w:val="1"/>
      <w:numFmt w:val="decimal"/>
      <w:pStyle w:val="Heading2"/>
      <w:lvlText w:val="%1.%2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suff w:val="nothing"/>
      <w:lvlText w:val="%1.%2.%3"/>
      <w:lvlJc w:val="left"/>
      <w:pPr>
        <w:ind w:left="1134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2">
    <w:nsid w:val="1ADB6F2D"/>
    <w:multiLevelType w:val="hybridMultilevel"/>
    <w:tmpl w:val="BB02F28C"/>
    <w:lvl w:ilvl="0" w:tplc="0409001B">
      <w:start w:val="1"/>
      <w:numFmt w:val="lowerRoman"/>
      <w:lvlText w:val="%1."/>
      <w:lvlJc w:val="righ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26E00DD0"/>
    <w:multiLevelType w:val="hybridMultilevel"/>
    <w:tmpl w:val="2E562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6B19"/>
    <w:rsid w:val="00036A81"/>
    <w:rsid w:val="0006230A"/>
    <w:rsid w:val="000B44E9"/>
    <w:rsid w:val="000E12F9"/>
    <w:rsid w:val="000E7B70"/>
    <w:rsid w:val="000F78A6"/>
    <w:rsid w:val="001B024C"/>
    <w:rsid w:val="002373E8"/>
    <w:rsid w:val="002445DE"/>
    <w:rsid w:val="00262372"/>
    <w:rsid w:val="003F7579"/>
    <w:rsid w:val="003F773E"/>
    <w:rsid w:val="00411AAD"/>
    <w:rsid w:val="00462A89"/>
    <w:rsid w:val="004C1B17"/>
    <w:rsid w:val="004E72A0"/>
    <w:rsid w:val="0058296C"/>
    <w:rsid w:val="005A7C43"/>
    <w:rsid w:val="005B66C4"/>
    <w:rsid w:val="005E64C7"/>
    <w:rsid w:val="006434F7"/>
    <w:rsid w:val="006E1A62"/>
    <w:rsid w:val="00721D25"/>
    <w:rsid w:val="00746889"/>
    <w:rsid w:val="007A27CA"/>
    <w:rsid w:val="007D06CD"/>
    <w:rsid w:val="008960EA"/>
    <w:rsid w:val="008F0E1D"/>
    <w:rsid w:val="00917804"/>
    <w:rsid w:val="009E06F6"/>
    <w:rsid w:val="00A72090"/>
    <w:rsid w:val="00AA5F27"/>
    <w:rsid w:val="00AB20A9"/>
    <w:rsid w:val="00B65B72"/>
    <w:rsid w:val="00C020D7"/>
    <w:rsid w:val="00C312FE"/>
    <w:rsid w:val="00C4000D"/>
    <w:rsid w:val="00C71621"/>
    <w:rsid w:val="00CF0AD3"/>
    <w:rsid w:val="00D27C87"/>
    <w:rsid w:val="00D85F81"/>
    <w:rsid w:val="00DD6B19"/>
    <w:rsid w:val="00E04D47"/>
    <w:rsid w:val="00FB3688"/>
    <w:rsid w:val="00FC6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960EA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D27C8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7C8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8296C"/>
    <w:pPr>
      <w:keepNext/>
      <w:keepLines/>
      <w:spacing w:before="260" w:after="260" w:line="416" w:lineRule="auto"/>
      <w:ind w:left="1134" w:hanging="567"/>
      <w:outlineLvl w:val="2"/>
    </w:pPr>
    <w:rPr>
      <w:rFonts w:ascii="Times New Roman" w:hAnsi="Times New Roman"/>
      <w:b/>
      <w:bCs/>
      <w:sz w:val="30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27C87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D27C87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8296C"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rsid w:val="00D27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27C87"/>
    <w:rPr>
      <w:rFonts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rsid w:val="00D27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27C87"/>
    <w:rPr>
      <w:rFonts w:cs="Times New Roman"/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rsid w:val="00D27C87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D27C87"/>
    <w:rPr>
      <w:rFonts w:cs="Times New Roman"/>
      <w:kern w:val="2"/>
      <w:sz w:val="22"/>
      <w:szCs w:val="22"/>
    </w:rPr>
  </w:style>
  <w:style w:type="character" w:styleId="Hyperlink">
    <w:name w:val="Hyperlink"/>
    <w:basedOn w:val="DefaultParagraphFont"/>
    <w:uiPriority w:val="99"/>
    <w:rsid w:val="00D27C87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99"/>
    <w:qFormat/>
    <w:rsid w:val="00D27C87"/>
    <w:pPr>
      <w:spacing w:before="240" w:after="120" w:line="240" w:lineRule="auto"/>
      <w:outlineLvl w:val="9"/>
    </w:pPr>
  </w:style>
  <w:style w:type="paragraph" w:customStyle="1" w:styleId="1">
    <w:name w:val="目录 1"/>
    <w:basedOn w:val="Normal"/>
    <w:next w:val="Normal"/>
    <w:autoRedefine/>
    <w:uiPriority w:val="99"/>
    <w:rsid w:val="00D27C87"/>
  </w:style>
  <w:style w:type="paragraph" w:customStyle="1" w:styleId="2">
    <w:name w:val="目录 2"/>
    <w:basedOn w:val="Normal"/>
    <w:next w:val="Normal"/>
    <w:autoRedefine/>
    <w:uiPriority w:val="99"/>
    <w:rsid w:val="00D27C87"/>
    <w:pPr>
      <w:ind w:leftChars="200" w:left="420"/>
    </w:pPr>
  </w:style>
  <w:style w:type="paragraph" w:customStyle="1" w:styleId="3">
    <w:name w:val="目录 3"/>
    <w:basedOn w:val="Normal"/>
    <w:next w:val="Normal"/>
    <w:autoRedefine/>
    <w:uiPriority w:val="99"/>
    <w:rsid w:val="00D27C87"/>
    <w:pPr>
      <w:ind w:leftChars="400" w:left="840"/>
    </w:pPr>
  </w:style>
  <w:style w:type="paragraph" w:customStyle="1" w:styleId="10">
    <w:name w:val="正文1"/>
    <w:uiPriority w:val="99"/>
    <w:rsid w:val="00E04D47"/>
    <w:pPr>
      <w:widowControl w:val="0"/>
      <w:adjustRightInd w:val="0"/>
      <w:spacing w:line="312" w:lineRule="atLeast"/>
      <w:jc w:val="both"/>
      <w:textAlignment w:val="baseline"/>
    </w:pPr>
    <w:rPr>
      <w:rFonts w:ascii="宋体" w:hAnsi="Times New Roman"/>
      <w:kern w:val="0"/>
      <w:sz w:val="34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rsid w:val="00036A81"/>
    <w:rPr>
      <w:rFonts w:cs="Times New Roman"/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036A81"/>
    <w:rPr>
      <w:rFonts w:cs="Times New Roman"/>
      <w:color w:val="954F72"/>
      <w:u w:val="single"/>
    </w:rPr>
  </w:style>
  <w:style w:type="character" w:customStyle="1" w:styleId="pl-2">
    <w:name w:val="pl-2"/>
    <w:basedOn w:val="DefaultParagraphFont"/>
    <w:uiPriority w:val="99"/>
    <w:rsid w:val="00036A81"/>
    <w:rPr>
      <w:rFonts w:cs="Times New Roman"/>
    </w:rPr>
  </w:style>
  <w:style w:type="paragraph" w:styleId="TOC1">
    <w:name w:val="toc 1"/>
    <w:basedOn w:val="Normal"/>
    <w:next w:val="Normal"/>
    <w:autoRedefine/>
    <w:uiPriority w:val="99"/>
    <w:semiHidden/>
    <w:locked/>
    <w:rsid w:val="003F773E"/>
  </w:style>
  <w:style w:type="paragraph" w:styleId="TOC2">
    <w:name w:val="toc 2"/>
    <w:basedOn w:val="Normal"/>
    <w:next w:val="Normal"/>
    <w:autoRedefine/>
    <w:uiPriority w:val="99"/>
    <w:semiHidden/>
    <w:locked/>
    <w:rsid w:val="003F773E"/>
    <w:pPr>
      <w:ind w:leftChars="200" w:left="420"/>
    </w:pPr>
  </w:style>
  <w:style w:type="paragraph" w:styleId="TOC3">
    <w:name w:val="toc 3"/>
    <w:basedOn w:val="Normal"/>
    <w:next w:val="Normal"/>
    <w:autoRedefine/>
    <w:uiPriority w:val="99"/>
    <w:semiHidden/>
    <w:locked/>
    <w:rsid w:val="003F773E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003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184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0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0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50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0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50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00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0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003093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3182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0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3129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0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0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500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003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0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50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003083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3111"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50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50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5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0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500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shingsoft/algorithm-elf/releas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shingsoft/algorithm-elf/archive/v1.2.2.tar.g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dashingsoft/algorithm-elf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shingsoft/algorithm-elf/releases/download/v1.2.2/algorithm-elf-1.2.2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15</Pages>
  <Words>1397</Words>
  <Characters>7963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王晓光</dc:creator>
  <cp:keywords/>
  <dc:description/>
  <cp:lastModifiedBy>user</cp:lastModifiedBy>
  <cp:revision>6</cp:revision>
  <dcterms:created xsi:type="dcterms:W3CDTF">2019-07-14T07:00:00Z</dcterms:created>
  <dcterms:modified xsi:type="dcterms:W3CDTF">2019-07-16T00:16:00Z</dcterms:modified>
</cp:coreProperties>
</file>